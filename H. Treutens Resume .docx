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66" w:type="pct"/>
        <w:tblInd w:w="-426" w:type="dxa"/>
        <w:tblLayout w:type="fixed"/>
        <w:tblCellMar>
          <w:left w:w="0" w:type="dxa"/>
          <w:right w:w="0" w:type="dxa"/>
        </w:tblCellMar>
        <w:tblLook w:val="0600" w:firstRow="0" w:lastRow="0" w:firstColumn="0" w:lastColumn="0" w:noHBand="1" w:noVBand="1"/>
      </w:tblPr>
      <w:tblGrid>
        <w:gridCol w:w="4017"/>
        <w:gridCol w:w="547"/>
        <w:gridCol w:w="3189"/>
        <w:gridCol w:w="3190"/>
      </w:tblGrid>
      <w:tr w:rsidR="00021532" w:rsidRPr="00020BEB" w14:paraId="40FFB716" w14:textId="77777777" w:rsidTr="005E15B7">
        <w:trPr>
          <w:trHeight w:val="3562"/>
        </w:trPr>
        <w:tc>
          <w:tcPr>
            <w:tcW w:w="4016" w:type="dxa"/>
            <w:vMerge w:val="restart"/>
          </w:tcPr>
          <w:p w14:paraId="14CA5089" w14:textId="5F7D774E" w:rsidR="00021532" w:rsidRPr="003F1D3E" w:rsidRDefault="00C90004" w:rsidP="003F1D3E">
            <w:pPr>
              <w:rPr>
                <w:color w:val="auto"/>
                <w:szCs w:val="20"/>
              </w:rPr>
            </w:pPr>
            <w:r w:rsidRPr="00E80D10">
              <w:rPr>
                <w:noProof/>
                <w:lang w:val="en-AU" w:eastAsia="en-AU"/>
              </w:rPr>
              <mc:AlternateContent>
                <mc:Choice Requires="wps">
                  <w:drawing>
                    <wp:anchor distT="0" distB="0" distL="114300" distR="114300" simplePos="0" relativeHeight="251659270" behindDoc="1" locked="1" layoutInCell="1" allowOverlap="1" wp14:anchorId="3C16C254" wp14:editId="1A60D827">
                      <wp:simplePos x="0" y="0"/>
                      <wp:positionH relativeFrom="page">
                        <wp:posOffset>-245745</wp:posOffset>
                      </wp:positionH>
                      <wp:positionV relativeFrom="paragraph">
                        <wp:posOffset>-400050</wp:posOffset>
                      </wp:positionV>
                      <wp:extent cx="2816225" cy="10028555"/>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225" cy="10028555"/>
                              </a:xfrm>
                              <a:prstGeom prst="rect">
                                <a:avLst/>
                              </a:prstGeom>
                              <a:solidFill>
                                <a:srgbClr val="D9D0E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2FAA2F" w14:textId="77777777" w:rsidR="004F3328" w:rsidRDefault="004F3328" w:rsidP="004F33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C254" id="Rectangle 1" o:spid="_x0000_s1026" alt="&quot;&quot;" style="position:absolute;margin-left:-19.35pt;margin-top:-31.5pt;width:221.75pt;height:789.65pt;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" fillcolor="#d9d0e2" stroked="f" strokeweight="1pt">
                      <v:textbox>
                        <w:txbxContent>
                          <w:p w14:paraId="592FAA2F" w14:textId="77777777" w:rsidR="004F3328" w:rsidRDefault="004F3328" w:rsidP="004F3328"/>
                        </w:txbxContent>
                      </v:textbox>
                      <w10:wrap anchorx="page"/>
                      <w10:anchorlock/>
                    </v:rect>
                  </w:pict>
                </mc:Fallback>
              </mc:AlternateContent>
            </w:r>
            <w:r w:rsidR="00021532">
              <w:t xml:space="preserve">To secure a challenging Digital Design position where I can utilize my creativity, problem-solving skills, and experience to implement software to enhance user experiences and drive business objectives. </w:t>
            </w:r>
          </w:p>
          <w:p w14:paraId="326DFD52" w14:textId="77777777" w:rsidR="00021532" w:rsidRDefault="00021532" w:rsidP="000968D6"/>
          <w:p w14:paraId="13EC45C2" w14:textId="4CF5E2EC" w:rsidR="00021532" w:rsidRPr="00771A46" w:rsidRDefault="00000000" w:rsidP="004F3328">
            <w:pPr>
              <w:pStyle w:val="Heading1"/>
            </w:pPr>
            <w:sdt>
              <w:sdtPr>
                <w:id w:val="-371226481"/>
                <w:placeholder>
                  <w:docPart w:val="A8A77AFD801A4EDB889020578481388B"/>
                </w:placeholder>
                <w15:appearance w15:val="hidden"/>
              </w:sdtPr>
              <w:sdtContent>
                <w:r w:rsidR="00021532">
                  <w:t>web presence</w:t>
                </w:r>
              </w:sdtContent>
            </w:sdt>
          </w:p>
          <w:p w14:paraId="29DE71E9" w14:textId="77777777" w:rsidR="00021532" w:rsidRPr="00F7193F" w:rsidRDefault="00021532" w:rsidP="004F3328">
            <w:pPr>
              <w:pStyle w:val="ListBullet"/>
              <w:rPr>
                <w:b/>
                <w:bCs/>
                <w:caps/>
                <w:noProof/>
                <w:lang w:val="it-IT"/>
              </w:rPr>
            </w:pPr>
            <w:r w:rsidRPr="00F7193F">
              <w:rPr>
                <w:b/>
                <w:bCs/>
                <w:noProof/>
                <w:lang w:val="it-IT"/>
              </w:rPr>
              <w:t>Email:</w:t>
            </w:r>
          </w:p>
          <w:p w14:paraId="3DEC1F56" w14:textId="43E35367" w:rsidR="00021532" w:rsidRPr="004F3328" w:rsidRDefault="00021532" w:rsidP="004F3328">
            <w:pPr>
              <w:pStyle w:val="ListBullet"/>
              <w:numPr>
                <w:ilvl w:val="0"/>
                <w:numId w:val="0"/>
              </w:numPr>
              <w:ind w:left="360"/>
              <w:rPr>
                <w:b/>
                <w:caps/>
                <w:noProof/>
                <w:lang w:val="it-IT"/>
              </w:rPr>
            </w:pPr>
            <w:hyperlink r:id="rId8" w:history="1">
              <w:r w:rsidRPr="000C4AA0">
                <w:rPr>
                  <w:rStyle w:val="Hyperlink"/>
                  <w:noProof/>
                  <w:lang w:val="it-IT"/>
                </w:rPr>
                <w:t>Hayleytreutens@gmail.com</w:t>
              </w:r>
            </w:hyperlink>
          </w:p>
          <w:p w14:paraId="3DE043C6" w14:textId="2A916DBC" w:rsidR="00021532" w:rsidRDefault="00021532" w:rsidP="004F3328">
            <w:pPr>
              <w:pStyle w:val="ListBullet"/>
              <w:rPr>
                <w:bCs/>
                <w:caps/>
                <w:noProof/>
                <w:sz w:val="16"/>
                <w:szCs w:val="16"/>
                <w:lang w:val="it-IT"/>
              </w:rPr>
            </w:pPr>
            <w:r w:rsidRPr="00F7193F">
              <w:rPr>
                <w:b/>
                <w:noProof/>
                <w:lang w:val="it-IT"/>
              </w:rPr>
              <w:t>LinkedIn:</w:t>
            </w:r>
            <w:r w:rsidRPr="00F7193F">
              <w:rPr>
                <w:b/>
                <w:noProof/>
                <w:sz w:val="16"/>
                <w:szCs w:val="16"/>
                <w:lang w:val="it-IT"/>
              </w:rPr>
              <w:t xml:space="preserve"> </w:t>
            </w:r>
            <w:hyperlink r:id="rId9" w:history="1">
              <w:r w:rsidRPr="000C4AA0">
                <w:rPr>
                  <w:rStyle w:val="Hyperlink"/>
                  <w:bCs/>
                  <w:caps/>
                  <w:noProof/>
                  <w:sz w:val="16"/>
                  <w:szCs w:val="16"/>
                  <w:lang w:val="it-IT"/>
                </w:rPr>
                <w:t>https://www.linkedin.com/in/hayley-treutens-2051aa24a/</w:t>
              </w:r>
            </w:hyperlink>
          </w:p>
          <w:p w14:paraId="34971EA6" w14:textId="443B636E" w:rsidR="00021532" w:rsidRDefault="00021532" w:rsidP="004F3328">
            <w:pPr>
              <w:pStyle w:val="ListBullet"/>
              <w:rPr>
                <w:b/>
                <w:caps/>
                <w:noProof/>
                <w:lang w:val="it-IT"/>
              </w:rPr>
            </w:pPr>
            <w:r>
              <w:rPr>
                <w:b/>
                <w:caps/>
                <w:noProof/>
                <w:lang w:val="it-IT"/>
              </w:rPr>
              <w:t>wEBSITE:</w:t>
            </w:r>
          </w:p>
          <w:p w14:paraId="5C812248" w14:textId="69944AA7" w:rsidR="00021532" w:rsidRPr="00F7193F" w:rsidRDefault="00021532" w:rsidP="000968D6">
            <w:pPr>
              <w:pStyle w:val="ListBullet"/>
              <w:rPr>
                <w:bCs/>
                <w:caps/>
                <w:noProof/>
                <w:sz w:val="16"/>
                <w:szCs w:val="16"/>
                <w:lang w:val="it-IT"/>
              </w:rPr>
            </w:pPr>
            <w:hyperlink r:id="rId10" w:history="1">
              <w:r w:rsidRPr="000C4AA0">
                <w:rPr>
                  <w:rStyle w:val="Hyperlink"/>
                  <w:bCs/>
                  <w:noProof/>
                  <w:sz w:val="16"/>
                  <w:szCs w:val="16"/>
                  <w:lang w:val="it-IT"/>
                </w:rPr>
                <w:t>https://countessoreo.github.io/hayleys-portfolio/</w:t>
              </w:r>
            </w:hyperlink>
          </w:p>
          <w:p w14:paraId="610D0855" w14:textId="77777777" w:rsidR="00021532" w:rsidRPr="00021532" w:rsidRDefault="00021532" w:rsidP="003F1D3E">
            <w:pPr>
              <w:rPr>
                <w:lang w:val="it-IT"/>
              </w:rPr>
            </w:pPr>
          </w:p>
          <w:p w14:paraId="06FC3E6A" w14:textId="0938C608" w:rsidR="00021532" w:rsidRPr="00021532" w:rsidRDefault="00021532" w:rsidP="003F1D3E">
            <w:pPr>
              <w:rPr>
                <w:lang w:val="it-IT"/>
              </w:rPr>
            </w:pPr>
          </w:p>
          <w:p w14:paraId="4C059F76" w14:textId="77777777" w:rsidR="00021532" w:rsidRPr="00771A46" w:rsidRDefault="00000000" w:rsidP="00771A46">
            <w:pPr>
              <w:pStyle w:val="Heading1"/>
            </w:pPr>
            <w:sdt>
              <w:sdtPr>
                <w:id w:val="-1704474398"/>
                <w:placeholder>
                  <w:docPart w:val="79597A2B75A946E593AD44D8DD2E6D8E"/>
                </w:placeholder>
                <w:showingPlcHdr/>
                <w15:appearance w15:val="hidden"/>
              </w:sdtPr>
              <w:sdtContent>
                <w:r w:rsidR="00021532" w:rsidRPr="00771A46">
                  <w:t>CONTACT</w:t>
                </w:r>
              </w:sdtContent>
            </w:sdt>
          </w:p>
          <w:p w14:paraId="0EC35201" w14:textId="77777777" w:rsidR="00021532" w:rsidRPr="003F1D3E" w:rsidRDefault="00021532" w:rsidP="00771A46">
            <w:pPr>
              <w:pStyle w:val="ListBullet"/>
              <w:rPr>
                <w:b/>
                <w:caps/>
                <w:noProof/>
                <w:lang w:val="it-IT"/>
              </w:rPr>
            </w:pPr>
            <w:r>
              <w:rPr>
                <w:noProof/>
                <w:lang w:val="it-IT"/>
              </w:rPr>
              <w:t>071 264 2729</w:t>
            </w:r>
          </w:p>
          <w:p w14:paraId="762DA58F" w14:textId="77777777" w:rsidR="00021532" w:rsidRPr="003F1D3E" w:rsidRDefault="00021532" w:rsidP="00771A46">
            <w:pPr>
              <w:pStyle w:val="ListBullet"/>
              <w:rPr>
                <w:b/>
                <w:caps/>
                <w:noProof/>
                <w:lang w:val="it-IT"/>
              </w:rPr>
            </w:pPr>
            <w:r>
              <w:rPr>
                <w:noProof/>
                <w:lang w:val="it-IT"/>
              </w:rPr>
              <w:t>Pretoria East, Gauteng, SA</w:t>
            </w:r>
          </w:p>
          <w:p w14:paraId="50355DCD" w14:textId="77777777" w:rsidR="00021532" w:rsidRDefault="00021532" w:rsidP="00CF2BE7">
            <w:pPr>
              <w:pStyle w:val="Heading1"/>
            </w:pPr>
          </w:p>
          <w:p w14:paraId="36C3909C" w14:textId="77777777" w:rsidR="00021532" w:rsidRPr="00F7193F" w:rsidRDefault="00021532" w:rsidP="00BD78E6">
            <w:pPr>
              <w:pStyle w:val="ListBullet"/>
              <w:numPr>
                <w:ilvl w:val="0"/>
                <w:numId w:val="0"/>
              </w:numPr>
              <w:rPr>
                <w:lang w:val="it-IT"/>
              </w:rPr>
            </w:pPr>
          </w:p>
          <w:p w14:paraId="078F72C3" w14:textId="2764D04B" w:rsidR="00021532" w:rsidRPr="00C822BF" w:rsidRDefault="00000000" w:rsidP="00CF2BE7">
            <w:pPr>
              <w:pStyle w:val="Heading1"/>
            </w:pPr>
            <w:sdt>
              <w:sdtPr>
                <w:id w:val="1687565607"/>
                <w:placeholder>
                  <w:docPart w:val="D6D3AE3A86E2450D8FF8B119FC9CD188"/>
                </w:placeholder>
                <w:temporary/>
                <w:showingPlcHdr/>
                <w15:appearance w15:val="hidden"/>
              </w:sdtPr>
              <w:sdtContent>
                <w:r w:rsidR="00021532" w:rsidRPr="00C822BF">
                  <w:t>SKILLS</w:t>
                </w:r>
              </w:sdtContent>
            </w:sdt>
            <w:r w:rsidR="00021532">
              <w:t xml:space="preserve"> Overview</w:t>
            </w:r>
          </w:p>
          <w:p w14:paraId="25325E43" w14:textId="77777777" w:rsidR="00021532" w:rsidRPr="00771A46" w:rsidRDefault="00000000" w:rsidP="00771A46">
            <w:pPr>
              <w:pStyle w:val="ListBullet"/>
            </w:pPr>
            <w:sdt>
              <w:sdtPr>
                <w:id w:val="1886445489"/>
                <w:placeholder>
                  <w:docPart w:val="19CE1AA240724698BA05DE0824743676"/>
                </w:placeholder>
                <w:temporary/>
                <w:showingPlcHdr/>
                <w15:appearance w15:val="hidden"/>
              </w:sdtPr>
              <w:sdtContent>
                <w:r w:rsidR="00021532" w:rsidRPr="00771A46">
                  <w:t>UI/UX design</w:t>
                </w:r>
              </w:sdtContent>
            </w:sdt>
          </w:p>
          <w:p w14:paraId="1856E564" w14:textId="77777777" w:rsidR="00021532" w:rsidRPr="00771A46" w:rsidRDefault="00000000" w:rsidP="00771A46">
            <w:pPr>
              <w:pStyle w:val="ListBullet"/>
            </w:pPr>
            <w:sdt>
              <w:sdtPr>
                <w:id w:val="-1272859729"/>
                <w:placeholder>
                  <w:docPart w:val="822254B6A5C040E0888789A62DE90CCE"/>
                </w:placeholder>
                <w:temporary/>
                <w:showingPlcHdr/>
                <w15:appearance w15:val="hidden"/>
              </w:sdtPr>
              <w:sdtContent>
                <w:r w:rsidR="00021532" w:rsidRPr="00771A46">
                  <w:t>User research</w:t>
                </w:r>
              </w:sdtContent>
            </w:sdt>
          </w:p>
          <w:p w14:paraId="58AAF7E1" w14:textId="77777777" w:rsidR="00021532" w:rsidRPr="00771A46" w:rsidRDefault="00000000" w:rsidP="00771A46">
            <w:pPr>
              <w:pStyle w:val="ListBullet"/>
            </w:pPr>
            <w:sdt>
              <w:sdtPr>
                <w:id w:val="308601560"/>
                <w:placeholder>
                  <w:docPart w:val="B79D4012FFEA4AC6AF2D3884A0D12926"/>
                </w:placeholder>
                <w:temporary/>
                <w:showingPlcHdr/>
                <w15:appearance w15:val="hidden"/>
              </w:sdtPr>
              <w:sdtContent>
                <w:r w:rsidR="00021532" w:rsidRPr="00771A46">
                  <w:t>Usability testing</w:t>
                </w:r>
              </w:sdtContent>
            </w:sdt>
          </w:p>
          <w:p w14:paraId="30805D87" w14:textId="31F468AD" w:rsidR="00021532" w:rsidRPr="00F7193F" w:rsidRDefault="00000000" w:rsidP="00771A46">
            <w:pPr>
              <w:pStyle w:val="ListBullet"/>
              <w:ind w:left="360"/>
              <w:rPr>
                <w:bCs/>
                <w:caps/>
                <w:noProof/>
                <w:sz w:val="16"/>
                <w:szCs w:val="16"/>
                <w:lang w:val="it-IT"/>
              </w:rPr>
            </w:pPr>
            <w:sdt>
              <w:sdtPr>
                <w:id w:val="-144671276"/>
                <w:placeholder>
                  <w:docPart w:val="CDE069D40C04445C9ED7CBE40AD34275"/>
                </w:placeholder>
                <w:temporary/>
                <w:showingPlcHdr/>
                <w15:appearance w15:val="hidden"/>
              </w:sdtPr>
              <w:sdtContent>
                <w:r w:rsidR="00021532" w:rsidRPr="00771A46">
                  <w:t>Project management</w:t>
                </w:r>
              </w:sdtContent>
            </w:sdt>
          </w:p>
        </w:tc>
        <w:tc>
          <w:tcPr>
            <w:tcW w:w="547" w:type="dxa"/>
            <w:vMerge w:val="restart"/>
          </w:tcPr>
          <w:p w14:paraId="4790E201" w14:textId="77777777" w:rsidR="00021532" w:rsidRPr="00F7193F" w:rsidRDefault="00021532" w:rsidP="00B31DA4">
            <w:pPr>
              <w:spacing w:before="360"/>
              <w:rPr>
                <w:color w:val="auto"/>
                <w:lang w:val="it-IT"/>
              </w:rPr>
            </w:pPr>
          </w:p>
        </w:tc>
        <w:tc>
          <w:tcPr>
            <w:tcW w:w="6379" w:type="dxa"/>
            <w:gridSpan w:val="2"/>
          </w:tcPr>
          <w:p w14:paraId="1C3B11AA" w14:textId="6B56D8E1" w:rsidR="00021532" w:rsidRPr="00771A46" w:rsidRDefault="00127A6B" w:rsidP="00B86C53">
            <w:pPr>
              <w:pStyle w:val="Title"/>
              <w:rPr>
                <w:szCs w:val="96"/>
                <w:lang w:val="de-DE"/>
              </w:rPr>
            </w:pPr>
            <w:r w:rsidRPr="00F22C48">
              <w:rPr>
                <w:noProof/>
                <w:color w:val="FFFFFF" w:themeColor="background1"/>
                <w14:textFill>
                  <w14:noFill/>
                </w14:textFill>
              </w:rPr>
              <w:drawing>
                <wp:anchor distT="0" distB="0" distL="114300" distR="114300" simplePos="0" relativeHeight="251660294" behindDoc="0" locked="0" layoutInCell="1" allowOverlap="1" wp14:anchorId="5E1BF34C" wp14:editId="639090D3">
                  <wp:simplePos x="0" y="0"/>
                  <wp:positionH relativeFrom="column">
                    <wp:posOffset>2497682</wp:posOffset>
                  </wp:positionH>
                  <wp:positionV relativeFrom="paragraph">
                    <wp:posOffset>-45481</wp:posOffset>
                  </wp:positionV>
                  <wp:extent cx="1676778" cy="1569200"/>
                  <wp:effectExtent l="0" t="0" r="0" b="0"/>
                  <wp:wrapNone/>
                  <wp:docPr id="1692713962"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3962" name="Picture 1" descr="A person taking a selfie&#10;&#10;Description automatically generated"/>
                          <pic:cNvPicPr/>
                        </pic:nvPicPr>
                        <pic:blipFill rotWithShape="1">
                          <a:blip r:embed="rId11">
                            <a:extLst>
                              <a:ext uri="{28A0092B-C50C-407E-A947-70E740481C1C}">
                                <a14:useLocalDpi xmlns:a14="http://schemas.microsoft.com/office/drawing/2010/main" val="0"/>
                              </a:ext>
                            </a:extLst>
                          </a:blip>
                          <a:srcRect t="1" b="6381"/>
                          <a:stretch/>
                        </pic:blipFill>
                        <pic:spPr bwMode="auto">
                          <a:xfrm>
                            <a:off x="0" y="0"/>
                            <a:ext cx="1676778" cy="156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532">
              <w:t>Hayley Treutens</w:t>
            </w:r>
          </w:p>
          <w:p w14:paraId="753C614A" w14:textId="77777777" w:rsidR="002967F0" w:rsidRPr="002967F0" w:rsidRDefault="002967F0" w:rsidP="002967F0">
            <w:pPr>
              <w:jc w:val="center"/>
              <w:rPr>
                <w:rFonts w:eastAsiaTheme="minorEastAsia"/>
                <w:b/>
                <w:i/>
                <w:iCs/>
                <w:caps/>
                <w:color w:val="auto"/>
                <w:spacing w:val="20"/>
                <w:sz w:val="6"/>
                <w:szCs w:val="4"/>
              </w:rPr>
            </w:pPr>
          </w:p>
          <w:p w14:paraId="4389D2C9" w14:textId="77777777" w:rsidR="0071264D" w:rsidRDefault="0071264D" w:rsidP="002967F0">
            <w:pPr>
              <w:jc w:val="center"/>
              <w:rPr>
                <w:rFonts w:eastAsiaTheme="minorEastAsia"/>
                <w:b/>
                <w:i/>
                <w:iCs/>
                <w:caps/>
                <w:color w:val="auto"/>
                <w:spacing w:val="20"/>
                <w:sz w:val="18"/>
                <w:szCs w:val="16"/>
              </w:rPr>
            </w:pPr>
          </w:p>
          <w:p w14:paraId="4E8972B9" w14:textId="77777777" w:rsidR="0071264D" w:rsidRDefault="0071264D" w:rsidP="002967F0">
            <w:pPr>
              <w:jc w:val="center"/>
              <w:rPr>
                <w:rFonts w:eastAsiaTheme="minorEastAsia"/>
                <w:b/>
                <w:i/>
                <w:iCs/>
                <w:caps/>
                <w:color w:val="auto"/>
                <w:spacing w:val="20"/>
                <w:sz w:val="18"/>
                <w:szCs w:val="16"/>
              </w:rPr>
            </w:pPr>
          </w:p>
          <w:p w14:paraId="53D8659F" w14:textId="77777777" w:rsidR="0071264D" w:rsidRDefault="0071264D" w:rsidP="0071264D">
            <w:pPr>
              <w:rPr>
                <w:rFonts w:eastAsiaTheme="minorEastAsia"/>
                <w:b/>
                <w:i/>
                <w:iCs/>
                <w:caps/>
                <w:color w:val="auto"/>
                <w:spacing w:val="20"/>
                <w:sz w:val="18"/>
                <w:szCs w:val="16"/>
              </w:rPr>
            </w:pPr>
          </w:p>
          <w:p w14:paraId="340040E6" w14:textId="77777777" w:rsidR="00951B51" w:rsidRDefault="00951B51" w:rsidP="0071264D">
            <w:pPr>
              <w:rPr>
                <w:rFonts w:eastAsiaTheme="minorEastAsia"/>
                <w:b/>
                <w:i/>
                <w:iCs/>
                <w:caps/>
                <w:color w:val="auto"/>
                <w:spacing w:val="20"/>
                <w:sz w:val="18"/>
                <w:szCs w:val="16"/>
              </w:rPr>
            </w:pPr>
          </w:p>
          <w:p w14:paraId="41AB5C0F" w14:textId="77777777" w:rsidR="00951B51" w:rsidRDefault="00951B51" w:rsidP="0071264D">
            <w:pPr>
              <w:rPr>
                <w:rFonts w:eastAsiaTheme="minorEastAsia"/>
                <w:b/>
                <w:i/>
                <w:iCs/>
                <w:caps/>
                <w:color w:val="auto"/>
                <w:spacing w:val="20"/>
                <w:sz w:val="18"/>
                <w:szCs w:val="16"/>
              </w:rPr>
            </w:pPr>
          </w:p>
          <w:p w14:paraId="7F6E9737" w14:textId="77777777" w:rsidR="00037C8B" w:rsidRDefault="00021532" w:rsidP="00037C8B">
            <w:r w:rsidRPr="00C22418">
              <w:t xml:space="preserve">I am a dedicated and enthusiastic computer science student with a passion for solving problems through code. </w:t>
            </w:r>
          </w:p>
          <w:p w14:paraId="20ADA781" w14:textId="13C3E260" w:rsidR="002967F0" w:rsidRPr="00EF0E02" w:rsidRDefault="002967F0" w:rsidP="00037C8B"/>
        </w:tc>
      </w:tr>
      <w:tr w:rsidR="00021532" w:rsidRPr="00020BEB" w14:paraId="00CCB3E9" w14:textId="77777777" w:rsidTr="005E15B7">
        <w:trPr>
          <w:trHeight w:val="272"/>
        </w:trPr>
        <w:tc>
          <w:tcPr>
            <w:tcW w:w="4016" w:type="dxa"/>
            <w:vMerge/>
          </w:tcPr>
          <w:p w14:paraId="751605D2" w14:textId="429B57B9" w:rsidR="00021532" w:rsidRDefault="00021532" w:rsidP="00771A46">
            <w:pPr>
              <w:pStyle w:val="ListBullet"/>
              <w:ind w:left="360"/>
            </w:pPr>
          </w:p>
        </w:tc>
        <w:tc>
          <w:tcPr>
            <w:tcW w:w="547" w:type="dxa"/>
            <w:vMerge/>
          </w:tcPr>
          <w:p w14:paraId="68EA4F69" w14:textId="77777777" w:rsidR="00021532" w:rsidRPr="00020BEB" w:rsidRDefault="00021532" w:rsidP="00B31DA4">
            <w:pPr>
              <w:spacing w:before="360"/>
              <w:rPr>
                <w:color w:val="auto"/>
              </w:rPr>
            </w:pPr>
          </w:p>
        </w:tc>
        <w:tc>
          <w:tcPr>
            <w:tcW w:w="6379" w:type="dxa"/>
            <w:gridSpan w:val="2"/>
          </w:tcPr>
          <w:p w14:paraId="5AA2F6DE" w14:textId="77777777" w:rsidR="0071264D" w:rsidRDefault="0071264D" w:rsidP="00E75CB6">
            <w:pPr>
              <w:pStyle w:val="Heading1"/>
            </w:pPr>
          </w:p>
          <w:p w14:paraId="7FF54E60" w14:textId="3806EB02" w:rsidR="00021532" w:rsidRPr="00CA07A7" w:rsidRDefault="00021532" w:rsidP="00E75CB6">
            <w:pPr>
              <w:pStyle w:val="Heading1"/>
            </w:pPr>
            <w:r>
              <w:t>SKILLS</w:t>
            </w:r>
            <w:r w:rsidR="0071264D">
              <w:t xml:space="preserve"> SUMMARY</w:t>
            </w:r>
          </w:p>
        </w:tc>
      </w:tr>
      <w:tr w:rsidR="00E75CB6" w:rsidRPr="00020BEB" w14:paraId="51E2EDC0" w14:textId="77777777" w:rsidTr="005E15B7">
        <w:trPr>
          <w:trHeight w:val="1738"/>
        </w:trPr>
        <w:tc>
          <w:tcPr>
            <w:tcW w:w="4016" w:type="dxa"/>
            <w:vMerge/>
          </w:tcPr>
          <w:p w14:paraId="21DB73CC" w14:textId="655B53D9" w:rsidR="00E75CB6" w:rsidRPr="00CF2BE7" w:rsidRDefault="00E75CB6" w:rsidP="00771A46">
            <w:pPr>
              <w:pStyle w:val="ListBullet"/>
            </w:pPr>
          </w:p>
        </w:tc>
        <w:tc>
          <w:tcPr>
            <w:tcW w:w="547" w:type="dxa"/>
            <w:vMerge/>
          </w:tcPr>
          <w:p w14:paraId="7AF61F04" w14:textId="77777777" w:rsidR="00E75CB6" w:rsidRPr="00020BEB" w:rsidRDefault="00E75CB6" w:rsidP="00B31DA4">
            <w:pPr>
              <w:spacing w:before="360"/>
              <w:rPr>
                <w:color w:val="auto"/>
              </w:rPr>
            </w:pPr>
          </w:p>
        </w:tc>
        <w:tc>
          <w:tcPr>
            <w:tcW w:w="3189" w:type="dxa"/>
          </w:tcPr>
          <w:p w14:paraId="6AF48AE3" w14:textId="77777777" w:rsidR="00E75CB6" w:rsidRDefault="00835580" w:rsidP="00037C8B">
            <w:pPr>
              <w:pStyle w:val="ListBullet"/>
              <w:ind w:left="542"/>
            </w:pPr>
            <w:r>
              <w:t>C#</w:t>
            </w:r>
          </w:p>
          <w:p w14:paraId="28425BF1" w14:textId="77777777" w:rsidR="00835580" w:rsidRDefault="00835580" w:rsidP="00037C8B">
            <w:pPr>
              <w:pStyle w:val="ListBullet"/>
              <w:ind w:left="542"/>
            </w:pPr>
            <w:r>
              <w:t>HTML</w:t>
            </w:r>
          </w:p>
          <w:p w14:paraId="5F75CD51" w14:textId="77777777" w:rsidR="00835580" w:rsidRDefault="00835580" w:rsidP="00037C8B">
            <w:pPr>
              <w:pStyle w:val="ListBullet"/>
              <w:ind w:left="542"/>
            </w:pPr>
            <w:r>
              <w:t>CSS</w:t>
            </w:r>
          </w:p>
          <w:p w14:paraId="7A6F466E" w14:textId="77777777" w:rsidR="00835580" w:rsidRDefault="00835580" w:rsidP="00835580">
            <w:pPr>
              <w:pStyle w:val="ListBullet"/>
              <w:ind w:left="542"/>
            </w:pPr>
            <w:r>
              <w:t>MS SQL Server</w:t>
            </w:r>
          </w:p>
          <w:p w14:paraId="4F427082" w14:textId="710031A0" w:rsidR="00835580" w:rsidRPr="00CA07A7" w:rsidRDefault="00835580" w:rsidP="00835580">
            <w:pPr>
              <w:pStyle w:val="ListBullet"/>
              <w:ind w:left="542"/>
            </w:pPr>
            <w:r>
              <w:t>Visual Studio</w:t>
            </w:r>
          </w:p>
        </w:tc>
        <w:tc>
          <w:tcPr>
            <w:tcW w:w="3190" w:type="dxa"/>
          </w:tcPr>
          <w:p w14:paraId="4B16E812" w14:textId="3B25AE4E" w:rsidR="00835580" w:rsidRDefault="00835580" w:rsidP="00835580">
            <w:pPr>
              <w:pStyle w:val="ListBullet"/>
              <w:ind w:left="542"/>
            </w:pPr>
            <w:r>
              <w:t>MS</w:t>
            </w:r>
            <w:r w:rsidR="006F7C71">
              <w:t xml:space="preserve"> </w:t>
            </w:r>
            <w:r>
              <w:t>Teams</w:t>
            </w:r>
          </w:p>
          <w:p w14:paraId="2D205D87" w14:textId="77777777" w:rsidR="00E75CB6" w:rsidRDefault="006F7C71" w:rsidP="00037C8B">
            <w:pPr>
              <w:pStyle w:val="ListBullet"/>
              <w:ind w:left="542"/>
            </w:pPr>
            <w:r>
              <w:t>MS Excel</w:t>
            </w:r>
          </w:p>
          <w:p w14:paraId="644A6074" w14:textId="77777777" w:rsidR="006F7C71" w:rsidRDefault="006F7C71" w:rsidP="00037C8B">
            <w:pPr>
              <w:pStyle w:val="ListBullet"/>
              <w:ind w:left="542"/>
            </w:pPr>
            <w:r>
              <w:t>MS PowerPoint</w:t>
            </w:r>
          </w:p>
          <w:p w14:paraId="5E07FCA1" w14:textId="77777777" w:rsidR="006F7C71" w:rsidRDefault="006F7C71" w:rsidP="00037C8B">
            <w:pPr>
              <w:pStyle w:val="ListBullet"/>
              <w:ind w:left="542"/>
            </w:pPr>
            <w:r>
              <w:t>MS Access</w:t>
            </w:r>
          </w:p>
          <w:p w14:paraId="4F10C859" w14:textId="077323F2" w:rsidR="006F7C71" w:rsidRPr="00CA07A7" w:rsidRDefault="006F7C71" w:rsidP="006F7C71">
            <w:pPr>
              <w:pStyle w:val="ListBullet"/>
              <w:ind w:left="542"/>
            </w:pPr>
            <w:r>
              <w:t>MS Word</w:t>
            </w:r>
          </w:p>
        </w:tc>
      </w:tr>
      <w:tr w:rsidR="0071264D" w:rsidRPr="00020BEB" w14:paraId="147531A8" w14:textId="77777777" w:rsidTr="005E15B7">
        <w:trPr>
          <w:trHeight w:val="1349"/>
        </w:trPr>
        <w:tc>
          <w:tcPr>
            <w:tcW w:w="4016" w:type="dxa"/>
            <w:vMerge/>
          </w:tcPr>
          <w:p w14:paraId="09C7BC6A" w14:textId="77777777" w:rsidR="0071264D" w:rsidRPr="00CA07A7" w:rsidRDefault="0071264D" w:rsidP="00B31DA4">
            <w:pPr>
              <w:rPr>
                <w:color w:val="auto"/>
                <w:szCs w:val="20"/>
              </w:rPr>
            </w:pPr>
          </w:p>
        </w:tc>
        <w:tc>
          <w:tcPr>
            <w:tcW w:w="547" w:type="dxa"/>
            <w:vMerge/>
          </w:tcPr>
          <w:p w14:paraId="4E93E3EE" w14:textId="77777777" w:rsidR="0071264D" w:rsidRPr="00020BEB" w:rsidRDefault="0071264D" w:rsidP="00B31DA4">
            <w:pPr>
              <w:spacing w:before="360"/>
              <w:rPr>
                <w:color w:val="auto"/>
              </w:rPr>
            </w:pPr>
          </w:p>
        </w:tc>
        <w:tc>
          <w:tcPr>
            <w:tcW w:w="6379" w:type="dxa"/>
            <w:gridSpan w:val="2"/>
          </w:tcPr>
          <w:p w14:paraId="04F56FF4" w14:textId="77777777" w:rsidR="0071264D" w:rsidRDefault="0071264D" w:rsidP="003F1D3E">
            <w:pPr>
              <w:rPr>
                <w:b/>
                <w:bCs/>
                <w:color w:val="auto"/>
                <w:szCs w:val="20"/>
              </w:rPr>
            </w:pPr>
          </w:p>
          <w:p w14:paraId="660E7F0A" w14:textId="77777777" w:rsidR="00951B51" w:rsidRDefault="00951B51" w:rsidP="002967F0"/>
          <w:p w14:paraId="23EC3DC7" w14:textId="552CA18F" w:rsidR="00951B51" w:rsidRDefault="0071264D" w:rsidP="002967F0">
            <w:r w:rsidRPr="00C22418">
              <w:t xml:space="preserve">Currently pursuing my degree, I have built a strong foundation in essential computer science concepts, various programming languages, and software development methodologies. </w:t>
            </w:r>
          </w:p>
          <w:p w14:paraId="6C12F3E3" w14:textId="77777777" w:rsidR="00951B51" w:rsidRDefault="00951B51" w:rsidP="002967F0"/>
          <w:p w14:paraId="1AB8F544" w14:textId="77777777" w:rsidR="00951B51" w:rsidRDefault="00951B51" w:rsidP="002967F0"/>
          <w:p w14:paraId="301010F0" w14:textId="77777777" w:rsidR="00951B51" w:rsidRDefault="00951B51" w:rsidP="002967F0"/>
          <w:p w14:paraId="41E08ADD" w14:textId="77777777" w:rsidR="00951B51" w:rsidRDefault="00951B51" w:rsidP="002967F0"/>
          <w:p w14:paraId="42B1D013" w14:textId="77777777" w:rsidR="00951B51" w:rsidRDefault="00951B51" w:rsidP="002967F0"/>
          <w:p w14:paraId="25E9C69D" w14:textId="04004F21" w:rsidR="00951B51" w:rsidRPr="00E75CB6" w:rsidRDefault="00951B51" w:rsidP="002967F0">
            <w:pPr>
              <w:rPr>
                <w:b/>
                <w:bCs/>
                <w:color w:val="auto"/>
                <w:szCs w:val="20"/>
              </w:rPr>
            </w:pPr>
          </w:p>
        </w:tc>
      </w:tr>
      <w:tr w:rsidR="0071264D" w:rsidRPr="00020BEB" w14:paraId="49F42522" w14:textId="77777777" w:rsidTr="005E15B7">
        <w:trPr>
          <w:trHeight w:val="4855"/>
        </w:trPr>
        <w:tc>
          <w:tcPr>
            <w:tcW w:w="4016" w:type="dxa"/>
            <w:vMerge/>
          </w:tcPr>
          <w:p w14:paraId="7611D4A3" w14:textId="77777777" w:rsidR="0071264D" w:rsidRPr="00CA07A7" w:rsidRDefault="0071264D" w:rsidP="00B31DA4">
            <w:pPr>
              <w:rPr>
                <w:color w:val="auto"/>
                <w:szCs w:val="20"/>
              </w:rPr>
            </w:pPr>
          </w:p>
        </w:tc>
        <w:tc>
          <w:tcPr>
            <w:tcW w:w="547" w:type="dxa"/>
            <w:vMerge/>
          </w:tcPr>
          <w:p w14:paraId="25175FE3" w14:textId="77777777" w:rsidR="0071264D" w:rsidRPr="00020BEB" w:rsidRDefault="0071264D" w:rsidP="00B31DA4">
            <w:pPr>
              <w:spacing w:before="360"/>
              <w:rPr>
                <w:color w:val="auto"/>
              </w:rPr>
            </w:pPr>
          </w:p>
        </w:tc>
        <w:tc>
          <w:tcPr>
            <w:tcW w:w="6379" w:type="dxa"/>
            <w:gridSpan w:val="2"/>
          </w:tcPr>
          <w:p w14:paraId="4E22A6D0" w14:textId="77777777" w:rsidR="0071264D" w:rsidRPr="002967F0" w:rsidRDefault="0071264D" w:rsidP="00127A6B">
            <w:pPr>
              <w:pStyle w:val="ListBullet"/>
              <w:numPr>
                <w:ilvl w:val="0"/>
                <w:numId w:val="0"/>
              </w:numPr>
              <w:spacing w:line="240" w:lineRule="auto"/>
              <w:ind w:left="1109"/>
              <w:rPr>
                <w:b/>
                <w:bCs/>
                <w:sz w:val="10"/>
                <w:szCs w:val="10"/>
              </w:rPr>
            </w:pPr>
          </w:p>
          <w:p w14:paraId="2D73AE58" w14:textId="382BC1F3" w:rsidR="0071264D" w:rsidRPr="00951B51" w:rsidRDefault="0071264D" w:rsidP="00951B51">
            <w:pPr>
              <w:jc w:val="center"/>
              <w:rPr>
                <w:rFonts w:eastAsiaTheme="minorEastAsia"/>
                <w:b/>
                <w:i/>
                <w:iCs/>
                <w:caps/>
                <w:color w:val="auto"/>
                <w:spacing w:val="20"/>
                <w:sz w:val="18"/>
                <w:szCs w:val="16"/>
              </w:rPr>
            </w:pPr>
            <w:r>
              <w:rPr>
                <w:b/>
                <w:bCs/>
              </w:rPr>
              <w:tab/>
            </w:r>
            <w:r w:rsidR="00951B51" w:rsidRPr="002967F0">
              <w:rPr>
                <w:rFonts w:eastAsiaTheme="minorEastAsia"/>
                <w:b/>
                <w:i/>
                <w:iCs/>
                <w:caps/>
                <w:color w:val="auto"/>
                <w:spacing w:val="20"/>
                <w:sz w:val="18"/>
                <w:szCs w:val="16"/>
              </w:rPr>
              <w:t>“A</w:t>
            </w:r>
            <w:r w:rsidR="00951B51" w:rsidRPr="002967F0">
              <w:rPr>
                <w:rFonts w:eastAsiaTheme="minorEastAsia"/>
                <w:b/>
                <w:i/>
                <w:iCs/>
                <w:color w:val="auto"/>
                <w:spacing w:val="20"/>
                <w:sz w:val="18"/>
                <w:szCs w:val="16"/>
              </w:rPr>
              <w:t>n</w:t>
            </w:r>
            <w:r w:rsidR="00951B51" w:rsidRPr="002967F0">
              <w:rPr>
                <w:rFonts w:eastAsiaTheme="minorEastAsia"/>
                <w:b/>
                <w:i/>
                <w:iCs/>
                <w:caps/>
                <w:color w:val="auto"/>
                <w:spacing w:val="20"/>
                <w:sz w:val="18"/>
                <w:szCs w:val="16"/>
              </w:rPr>
              <w:t xml:space="preserve"> </w:t>
            </w:r>
            <w:r w:rsidR="00951B51" w:rsidRPr="002967F0">
              <w:rPr>
                <w:rFonts w:eastAsiaTheme="minorEastAsia"/>
                <w:b/>
                <w:i/>
                <w:iCs/>
                <w:color w:val="auto"/>
                <w:spacing w:val="20"/>
                <w:sz w:val="18"/>
                <w:szCs w:val="16"/>
              </w:rPr>
              <w:t>innovative and sustainable approach to technology should enhance human experiences and promote inclusivity.”</w:t>
            </w:r>
          </w:p>
        </w:tc>
      </w:tr>
    </w:tbl>
    <w:p w14:paraId="2A9DC1CD" w14:textId="77777777" w:rsidR="00127A6B" w:rsidRDefault="00127A6B">
      <w:r>
        <w:br w:type="page"/>
      </w:r>
    </w:p>
    <w:tbl>
      <w:tblPr>
        <w:tblW w:w="4739" w:type="pct"/>
        <w:tblInd w:w="284" w:type="dxa"/>
        <w:tblLayout w:type="fixed"/>
        <w:tblCellMar>
          <w:left w:w="0" w:type="dxa"/>
          <w:right w:w="0" w:type="dxa"/>
        </w:tblCellMar>
        <w:tblLook w:val="0600" w:firstRow="0" w:lastRow="0" w:firstColumn="0" w:lastColumn="0" w:noHBand="1" w:noVBand="1"/>
      </w:tblPr>
      <w:tblGrid>
        <w:gridCol w:w="3855"/>
        <w:gridCol w:w="6381"/>
      </w:tblGrid>
      <w:tr w:rsidR="00951B51" w:rsidRPr="00020BEB" w14:paraId="6EC7C2B2" w14:textId="77777777" w:rsidTr="00951B51">
        <w:trPr>
          <w:trHeight w:val="8650"/>
        </w:trPr>
        <w:tc>
          <w:tcPr>
            <w:tcW w:w="3855" w:type="dxa"/>
            <w:tcBorders>
              <w:top w:val="single" w:sz="4" w:space="0" w:color="auto"/>
              <w:bottom w:val="single" w:sz="4" w:space="0" w:color="auto"/>
            </w:tcBorders>
            <w:shd w:val="clear" w:color="auto" w:fill="D9D0E2"/>
          </w:tcPr>
          <w:p w14:paraId="2B40D114" w14:textId="77777777" w:rsidR="00951B51" w:rsidRDefault="00951B51" w:rsidP="0071264D">
            <w:pPr>
              <w:pStyle w:val="Heading1"/>
              <w:spacing w:line="240" w:lineRule="auto"/>
            </w:pPr>
          </w:p>
          <w:p w14:paraId="70A1C940" w14:textId="77777777" w:rsidR="00951B51" w:rsidRDefault="00000000" w:rsidP="0071264D">
            <w:pPr>
              <w:pStyle w:val="Heading1"/>
              <w:spacing w:line="240" w:lineRule="auto"/>
            </w:pPr>
            <w:sdt>
              <w:sdtPr>
                <w:id w:val="1101226323"/>
                <w:placeholder>
                  <w:docPart w:val="AE7E26D8B1324EC08CC2D86102650D3A"/>
                </w:placeholder>
                <w:temporary/>
                <w:showingPlcHdr/>
                <w15:appearance w15:val="hidden"/>
              </w:sdtPr>
              <w:sdtContent>
                <w:r w:rsidR="00951B51" w:rsidRPr="00C822BF">
                  <w:t>EDUCATION</w:t>
                </w:r>
              </w:sdtContent>
            </w:sdt>
            <w:r w:rsidR="00951B51">
              <w:t xml:space="preserve"> summary</w:t>
            </w:r>
          </w:p>
          <w:p w14:paraId="09B2860D" w14:textId="77777777" w:rsidR="00951B51" w:rsidRPr="00732EA8" w:rsidRDefault="00951B51" w:rsidP="00951B51">
            <w:pPr>
              <w:spacing w:line="240" w:lineRule="auto"/>
              <w:ind w:left="147"/>
            </w:pPr>
          </w:p>
          <w:p w14:paraId="1D5C4E79" w14:textId="77777777" w:rsidR="00951B51" w:rsidRDefault="00951B51" w:rsidP="00951B51">
            <w:pPr>
              <w:pStyle w:val="ListBullet"/>
              <w:numPr>
                <w:ilvl w:val="0"/>
                <w:numId w:val="0"/>
              </w:numPr>
              <w:spacing w:line="240" w:lineRule="auto"/>
              <w:ind w:left="147"/>
              <w:rPr>
                <w:rStyle w:val="NotBold"/>
                <w:rFonts w:asciiTheme="majorHAnsi" w:eastAsiaTheme="majorEastAsia" w:hAnsiTheme="majorHAnsi" w:cstheme="majorBidi"/>
                <w:bCs/>
                <w:sz w:val="40"/>
                <w:szCs w:val="52"/>
              </w:rPr>
            </w:pPr>
          </w:p>
          <w:p w14:paraId="20CD667C" w14:textId="07A69986" w:rsidR="00951B51" w:rsidRDefault="00951B51" w:rsidP="00951B51">
            <w:pPr>
              <w:pStyle w:val="ListBullet"/>
              <w:numPr>
                <w:ilvl w:val="0"/>
                <w:numId w:val="0"/>
              </w:numPr>
              <w:spacing w:line="240" w:lineRule="auto"/>
              <w:ind w:left="147"/>
              <w:rPr>
                <w:rStyle w:val="NotBold"/>
                <w:rFonts w:asciiTheme="majorHAnsi" w:eastAsiaTheme="majorEastAsia" w:hAnsiTheme="majorHAnsi" w:cstheme="majorBidi"/>
                <w:bCs/>
                <w:sz w:val="40"/>
                <w:szCs w:val="52"/>
              </w:rPr>
            </w:pPr>
            <w:r w:rsidRPr="0071264D">
              <w:rPr>
                <w:rStyle w:val="NotBold"/>
                <w:rFonts w:asciiTheme="majorHAnsi" w:eastAsiaTheme="majorEastAsia" w:hAnsiTheme="majorHAnsi" w:cstheme="majorBidi"/>
                <w:bCs/>
                <w:sz w:val="40"/>
                <w:szCs w:val="52"/>
              </w:rPr>
              <w:t>Belgium Campus ITversity</w:t>
            </w:r>
          </w:p>
          <w:p w14:paraId="02E15AA6" w14:textId="77777777" w:rsidR="00951B51" w:rsidRPr="0071264D" w:rsidRDefault="00951B51" w:rsidP="00951B51">
            <w:pPr>
              <w:pStyle w:val="ListBullet"/>
              <w:numPr>
                <w:ilvl w:val="0"/>
                <w:numId w:val="0"/>
              </w:numPr>
              <w:spacing w:line="240" w:lineRule="auto"/>
              <w:ind w:left="147"/>
              <w:rPr>
                <w:rStyle w:val="NotBold"/>
                <w:rFonts w:asciiTheme="majorHAnsi" w:eastAsiaTheme="majorEastAsia" w:hAnsiTheme="majorHAnsi" w:cstheme="majorBidi"/>
                <w:sz w:val="40"/>
                <w:szCs w:val="52"/>
              </w:rPr>
            </w:pPr>
          </w:p>
          <w:p w14:paraId="1A5F3D3E" w14:textId="77777777" w:rsidR="00951B51" w:rsidRDefault="00951B51" w:rsidP="00951B51">
            <w:pPr>
              <w:pStyle w:val="Heading1"/>
              <w:spacing w:line="240" w:lineRule="auto"/>
              <w:ind w:left="147"/>
              <w:rPr>
                <w:rStyle w:val="NotBold"/>
                <w:rFonts w:asciiTheme="majorHAnsi" w:eastAsiaTheme="majorEastAsia" w:hAnsiTheme="majorHAnsi" w:cstheme="majorBidi"/>
                <w:b/>
                <w:caps w:val="0"/>
                <w:sz w:val="36"/>
                <w:szCs w:val="48"/>
              </w:rPr>
            </w:pPr>
            <w:r w:rsidRPr="0071264D">
              <w:rPr>
                <w:rStyle w:val="NotBold"/>
                <w:rFonts w:asciiTheme="majorHAnsi" w:eastAsiaTheme="majorEastAsia" w:hAnsiTheme="majorHAnsi" w:cstheme="majorBidi"/>
                <w:b/>
                <w:caps w:val="0"/>
                <w:sz w:val="36"/>
                <w:szCs w:val="48"/>
              </w:rPr>
              <w:t>Bachelor of Computing</w:t>
            </w:r>
          </w:p>
          <w:p w14:paraId="52BD2A13" w14:textId="77777777" w:rsidR="00951B51" w:rsidRPr="0071264D" w:rsidRDefault="00951B51" w:rsidP="00951B51">
            <w:pPr>
              <w:pStyle w:val="Heading1"/>
              <w:spacing w:line="240" w:lineRule="auto"/>
              <w:ind w:left="147"/>
              <w:rPr>
                <w:rStyle w:val="NotBold"/>
                <w:rFonts w:asciiTheme="majorHAnsi" w:eastAsiaTheme="majorEastAsia" w:hAnsiTheme="majorHAnsi" w:cstheme="majorBidi"/>
                <w:b/>
                <w:caps w:val="0"/>
                <w:sz w:val="36"/>
                <w:szCs w:val="48"/>
              </w:rPr>
            </w:pPr>
            <w:r>
              <w:rPr>
                <w:rStyle w:val="NotBold"/>
                <w:rFonts w:asciiTheme="majorHAnsi" w:eastAsiaTheme="majorEastAsia" w:hAnsiTheme="majorHAnsi" w:cstheme="majorBidi"/>
                <w:b/>
                <w:caps w:val="0"/>
                <w:sz w:val="36"/>
                <w:szCs w:val="48"/>
              </w:rPr>
              <w:t>(</w:t>
            </w:r>
            <w:r w:rsidRPr="0071264D">
              <w:rPr>
                <w:rStyle w:val="NotBold"/>
                <w:rFonts w:asciiTheme="majorHAnsi" w:eastAsiaTheme="majorEastAsia" w:hAnsiTheme="majorHAnsi" w:cstheme="majorBidi"/>
                <w:b/>
                <w:caps w:val="0"/>
                <w:sz w:val="36"/>
                <w:szCs w:val="48"/>
              </w:rPr>
              <w:t>NQF8</w:t>
            </w:r>
            <w:r>
              <w:rPr>
                <w:rStyle w:val="NotBold"/>
                <w:rFonts w:asciiTheme="majorHAnsi" w:eastAsiaTheme="majorEastAsia" w:hAnsiTheme="majorHAnsi" w:cstheme="majorBidi"/>
                <w:b/>
                <w:caps w:val="0"/>
                <w:sz w:val="36"/>
                <w:szCs w:val="48"/>
              </w:rPr>
              <w:t>)</w:t>
            </w:r>
          </w:p>
          <w:p w14:paraId="3E03EE5F" w14:textId="77777777" w:rsidR="00951B51" w:rsidRDefault="00951B51" w:rsidP="00951B51">
            <w:pPr>
              <w:pStyle w:val="Heading1"/>
              <w:spacing w:line="240" w:lineRule="auto"/>
              <w:ind w:left="147"/>
              <w:rPr>
                <w:rStyle w:val="NotBold"/>
                <w:rFonts w:asciiTheme="majorHAnsi" w:eastAsiaTheme="majorEastAsia" w:hAnsiTheme="majorHAnsi" w:cstheme="majorBidi"/>
                <w:b/>
                <w:i/>
                <w:iCs/>
                <w:caps w:val="0"/>
                <w:sz w:val="28"/>
                <w:szCs w:val="40"/>
              </w:rPr>
            </w:pPr>
          </w:p>
          <w:p w14:paraId="37DC99B0" w14:textId="77777777" w:rsidR="00951B51" w:rsidRDefault="00951B51" w:rsidP="00951B51">
            <w:pPr>
              <w:pStyle w:val="Heading1"/>
              <w:spacing w:line="240" w:lineRule="auto"/>
              <w:ind w:left="147"/>
              <w:rPr>
                <w:rStyle w:val="NotBold"/>
                <w:rFonts w:asciiTheme="majorHAnsi" w:eastAsiaTheme="majorEastAsia" w:hAnsiTheme="majorHAnsi" w:cstheme="majorBidi"/>
                <w:b/>
                <w:i/>
                <w:iCs/>
                <w:caps w:val="0"/>
                <w:sz w:val="28"/>
                <w:szCs w:val="40"/>
              </w:rPr>
            </w:pPr>
          </w:p>
          <w:p w14:paraId="2500D359" w14:textId="77777777" w:rsidR="00951B51" w:rsidRPr="0071264D" w:rsidRDefault="00951B51" w:rsidP="00951B51">
            <w:pPr>
              <w:pStyle w:val="Heading1"/>
              <w:spacing w:line="240" w:lineRule="auto"/>
              <w:ind w:left="147"/>
              <w:rPr>
                <w:rStyle w:val="NotBold"/>
                <w:rFonts w:asciiTheme="majorHAnsi" w:eastAsiaTheme="majorEastAsia" w:hAnsiTheme="majorHAnsi" w:cstheme="majorBidi"/>
                <w:b/>
                <w:caps w:val="0"/>
                <w:sz w:val="36"/>
                <w:szCs w:val="48"/>
              </w:rPr>
            </w:pPr>
            <w:r w:rsidRPr="0071264D">
              <w:rPr>
                <w:rStyle w:val="NotBold"/>
                <w:rFonts w:asciiTheme="majorHAnsi" w:eastAsiaTheme="majorEastAsia" w:hAnsiTheme="majorHAnsi" w:cstheme="majorBidi"/>
                <w:b/>
                <w:i/>
                <w:iCs/>
                <w:caps w:val="0"/>
                <w:sz w:val="36"/>
                <w:szCs w:val="48"/>
              </w:rPr>
              <w:t>Specialisation</w:t>
            </w:r>
            <w:r w:rsidRPr="0071264D">
              <w:rPr>
                <w:rStyle w:val="NotBold"/>
                <w:rFonts w:asciiTheme="majorHAnsi" w:eastAsiaTheme="majorEastAsia" w:hAnsiTheme="majorHAnsi" w:cstheme="majorBidi"/>
                <w:bCs w:val="0"/>
                <w:caps w:val="0"/>
                <w:sz w:val="36"/>
                <w:szCs w:val="48"/>
              </w:rPr>
              <w:t xml:space="preserve">: </w:t>
            </w:r>
            <w:r w:rsidRPr="0071264D">
              <w:rPr>
                <w:rStyle w:val="NotBold"/>
                <w:rFonts w:asciiTheme="majorHAnsi" w:eastAsiaTheme="majorEastAsia" w:hAnsiTheme="majorHAnsi" w:cstheme="majorBidi"/>
                <w:b/>
                <w:caps w:val="0"/>
                <w:sz w:val="36"/>
                <w:szCs w:val="48"/>
              </w:rPr>
              <w:t xml:space="preserve">Software Engineer </w:t>
            </w:r>
          </w:p>
          <w:p w14:paraId="2BB8D214" w14:textId="77777777" w:rsidR="00951B51" w:rsidRDefault="00951B51" w:rsidP="00951B51">
            <w:pPr>
              <w:pStyle w:val="Heading1"/>
              <w:spacing w:line="240" w:lineRule="auto"/>
              <w:ind w:left="147"/>
              <w:rPr>
                <w:rStyle w:val="NotBold"/>
                <w:rFonts w:asciiTheme="majorHAnsi" w:eastAsiaTheme="majorEastAsia" w:hAnsiTheme="majorHAnsi" w:cstheme="majorBidi"/>
                <w:b/>
                <w:caps w:val="0"/>
                <w:sz w:val="36"/>
                <w:szCs w:val="48"/>
              </w:rPr>
            </w:pPr>
          </w:p>
          <w:p w14:paraId="6C600D73" w14:textId="77777777" w:rsidR="00951B51" w:rsidRDefault="00951B51" w:rsidP="00951B51">
            <w:pPr>
              <w:pStyle w:val="Heading1"/>
              <w:spacing w:line="240" w:lineRule="auto"/>
              <w:ind w:left="147"/>
              <w:rPr>
                <w:rStyle w:val="NotBold"/>
                <w:rFonts w:asciiTheme="majorHAnsi" w:eastAsiaTheme="majorEastAsia" w:hAnsiTheme="majorHAnsi" w:cstheme="majorBidi"/>
                <w:b/>
                <w:caps w:val="0"/>
                <w:sz w:val="36"/>
                <w:szCs w:val="48"/>
              </w:rPr>
            </w:pPr>
          </w:p>
          <w:p w14:paraId="3BF0D9DB" w14:textId="77777777" w:rsidR="00951B51" w:rsidRPr="0071264D" w:rsidRDefault="00951B51" w:rsidP="00951B51">
            <w:pPr>
              <w:pStyle w:val="Heading1"/>
              <w:spacing w:line="240" w:lineRule="auto"/>
              <w:ind w:left="147"/>
              <w:rPr>
                <w:rStyle w:val="NotBold"/>
                <w:rFonts w:asciiTheme="majorHAnsi" w:eastAsiaTheme="majorEastAsia" w:hAnsiTheme="majorHAnsi" w:cstheme="majorBidi"/>
                <w:b/>
                <w:caps w:val="0"/>
                <w:sz w:val="28"/>
                <w:szCs w:val="28"/>
              </w:rPr>
            </w:pPr>
            <w:r w:rsidRPr="0071264D">
              <w:rPr>
                <w:rStyle w:val="NotBold"/>
                <w:rFonts w:asciiTheme="majorHAnsi" w:eastAsiaTheme="majorEastAsia" w:hAnsiTheme="majorHAnsi" w:cstheme="majorBidi"/>
                <w:b/>
                <w:caps w:val="0"/>
                <w:sz w:val="28"/>
                <w:szCs w:val="28"/>
              </w:rPr>
              <w:t>Study Period:</w:t>
            </w:r>
          </w:p>
          <w:p w14:paraId="21E281C0" w14:textId="77777777" w:rsidR="00951B51" w:rsidRPr="0071264D" w:rsidRDefault="00951B51" w:rsidP="00951B51">
            <w:pPr>
              <w:pStyle w:val="Heading1"/>
              <w:spacing w:line="240" w:lineRule="auto"/>
              <w:ind w:left="147"/>
              <w:rPr>
                <w:rStyle w:val="NotBold"/>
                <w:rFonts w:asciiTheme="majorHAnsi" w:eastAsiaTheme="majorEastAsia" w:hAnsiTheme="majorHAnsi" w:cstheme="majorBidi"/>
                <w:b/>
                <w:caps w:val="0"/>
                <w:sz w:val="28"/>
                <w:szCs w:val="28"/>
              </w:rPr>
            </w:pPr>
            <w:r w:rsidRPr="0071264D">
              <w:rPr>
                <w:rStyle w:val="NotBold"/>
                <w:rFonts w:asciiTheme="majorHAnsi" w:eastAsiaTheme="majorEastAsia" w:hAnsiTheme="majorHAnsi" w:cstheme="majorBidi"/>
                <w:b/>
                <w:caps w:val="0"/>
                <w:sz w:val="28"/>
                <w:szCs w:val="28"/>
              </w:rPr>
              <w:t xml:space="preserve">Jan 2023 – Pending </w:t>
            </w:r>
          </w:p>
          <w:p w14:paraId="27B7F4FD" w14:textId="0E1BC1A9" w:rsidR="00951B51" w:rsidRPr="0071264D" w:rsidRDefault="00951B51" w:rsidP="00951B51">
            <w:pPr>
              <w:pStyle w:val="Heading1"/>
              <w:spacing w:line="240" w:lineRule="auto"/>
              <w:ind w:left="147"/>
              <w:rPr>
                <w:lang w:val="it-IT"/>
              </w:rPr>
            </w:pPr>
            <w:r w:rsidRPr="0071264D">
              <w:rPr>
                <w:rStyle w:val="NotBold"/>
                <w:rFonts w:asciiTheme="majorHAnsi" w:eastAsiaTheme="majorEastAsia" w:hAnsiTheme="majorHAnsi" w:cstheme="majorBidi"/>
                <w:b/>
                <w:bCs w:val="0"/>
                <w:caps w:val="0"/>
                <w:sz w:val="28"/>
                <w:szCs w:val="28"/>
              </w:rPr>
              <w:t xml:space="preserve">Year of Study: </w:t>
            </w:r>
            <w:r w:rsidRPr="0071264D">
              <w:rPr>
                <w:rStyle w:val="NotBold"/>
                <w:rFonts w:asciiTheme="majorHAnsi" w:eastAsiaTheme="majorEastAsia" w:hAnsiTheme="majorHAnsi" w:cstheme="majorBidi"/>
                <w:b/>
                <w:bCs w:val="0"/>
                <w:sz w:val="28"/>
                <w:szCs w:val="28"/>
              </w:rPr>
              <w:t xml:space="preserve">2 </w:t>
            </w:r>
            <w:r w:rsidRPr="0071264D">
              <w:rPr>
                <w:rStyle w:val="NotBold"/>
                <w:rFonts w:asciiTheme="majorHAnsi" w:eastAsiaTheme="majorEastAsia" w:hAnsiTheme="majorHAnsi" w:cstheme="majorBidi"/>
                <w:b/>
                <w:bCs w:val="0"/>
                <w:caps w:val="0"/>
                <w:sz w:val="28"/>
                <w:szCs w:val="28"/>
              </w:rPr>
              <w:t>of</w:t>
            </w:r>
            <w:r w:rsidRPr="0071264D">
              <w:rPr>
                <w:rStyle w:val="NotBold"/>
                <w:rFonts w:asciiTheme="majorHAnsi" w:eastAsiaTheme="majorEastAsia" w:hAnsiTheme="majorHAnsi" w:cstheme="majorBidi"/>
                <w:b/>
                <w:bCs w:val="0"/>
                <w:sz w:val="28"/>
                <w:szCs w:val="28"/>
              </w:rPr>
              <w:t xml:space="preserve"> 4</w:t>
            </w:r>
          </w:p>
          <w:p w14:paraId="488856CA" w14:textId="77777777" w:rsidR="00951B51" w:rsidRPr="0071264D" w:rsidRDefault="00951B51" w:rsidP="00951B51">
            <w:pPr>
              <w:pStyle w:val="ListBullet"/>
              <w:numPr>
                <w:ilvl w:val="0"/>
                <w:numId w:val="0"/>
              </w:numPr>
              <w:spacing w:line="240" w:lineRule="auto"/>
              <w:ind w:left="147"/>
              <w:rPr>
                <w:b/>
                <w:bCs/>
                <w:lang w:val="it-IT"/>
              </w:rPr>
            </w:pPr>
          </w:p>
          <w:p w14:paraId="71E69C2D" w14:textId="7234AAC9" w:rsidR="00951B51" w:rsidRPr="00020BEB" w:rsidRDefault="00951B51" w:rsidP="0071264D">
            <w:pPr>
              <w:spacing w:before="360" w:line="240" w:lineRule="auto"/>
              <w:rPr>
                <w:color w:val="auto"/>
              </w:rPr>
            </w:pPr>
          </w:p>
        </w:tc>
        <w:tc>
          <w:tcPr>
            <w:tcW w:w="6381" w:type="dxa"/>
            <w:tcBorders>
              <w:top w:val="single" w:sz="4" w:space="0" w:color="auto"/>
              <w:bottom w:val="single" w:sz="4" w:space="0" w:color="auto"/>
            </w:tcBorders>
          </w:tcPr>
          <w:p w14:paraId="3765A608" w14:textId="77777777" w:rsidR="00951B51" w:rsidRDefault="00951B51" w:rsidP="0071264D">
            <w:pPr>
              <w:pStyle w:val="ListBullet"/>
              <w:numPr>
                <w:ilvl w:val="0"/>
                <w:numId w:val="0"/>
              </w:numPr>
              <w:spacing w:line="240" w:lineRule="auto"/>
              <w:ind w:left="720" w:hanging="360"/>
              <w:rPr>
                <w:b/>
                <w:bCs/>
              </w:rPr>
            </w:pPr>
            <w:r>
              <w:rPr>
                <w:b/>
                <w:bCs/>
              </w:rPr>
              <w:tab/>
            </w:r>
          </w:p>
          <w:p w14:paraId="6AADF471" w14:textId="77777777" w:rsidR="00951B51" w:rsidRDefault="00951B51" w:rsidP="0071264D">
            <w:pPr>
              <w:pStyle w:val="ListBullet"/>
              <w:numPr>
                <w:ilvl w:val="0"/>
                <w:numId w:val="0"/>
              </w:numPr>
              <w:spacing w:line="240" w:lineRule="auto"/>
              <w:ind w:left="720" w:hanging="360"/>
              <w:rPr>
                <w:b/>
                <w:bCs/>
              </w:rPr>
            </w:pPr>
          </w:p>
          <w:p w14:paraId="214BA03F" w14:textId="77777777" w:rsidR="00951B51" w:rsidRDefault="00951B51" w:rsidP="0071264D">
            <w:pPr>
              <w:pStyle w:val="ListBullet"/>
              <w:numPr>
                <w:ilvl w:val="0"/>
                <w:numId w:val="0"/>
              </w:numPr>
              <w:spacing w:line="240" w:lineRule="auto"/>
              <w:ind w:left="720" w:hanging="360"/>
              <w:rPr>
                <w:b/>
                <w:bCs/>
              </w:rPr>
            </w:pPr>
          </w:p>
          <w:p w14:paraId="167CC442" w14:textId="77777777" w:rsidR="00951B51" w:rsidRDefault="00951B51" w:rsidP="0071264D">
            <w:pPr>
              <w:pStyle w:val="ListBullet"/>
              <w:numPr>
                <w:ilvl w:val="0"/>
                <w:numId w:val="0"/>
              </w:numPr>
              <w:spacing w:line="240" w:lineRule="auto"/>
              <w:ind w:left="720" w:hanging="360"/>
              <w:rPr>
                <w:b/>
                <w:bCs/>
              </w:rPr>
            </w:pPr>
          </w:p>
          <w:p w14:paraId="4450DFF3" w14:textId="6D4F4E53" w:rsidR="00951B51" w:rsidRDefault="00951B51" w:rsidP="0071264D">
            <w:pPr>
              <w:pStyle w:val="ListBullet"/>
              <w:numPr>
                <w:ilvl w:val="0"/>
                <w:numId w:val="0"/>
              </w:numPr>
              <w:spacing w:line="240" w:lineRule="auto"/>
              <w:ind w:left="720" w:hanging="360"/>
              <w:rPr>
                <w:b/>
                <w:bCs/>
              </w:rPr>
            </w:pPr>
            <w:r w:rsidRPr="00AE59CF">
              <w:rPr>
                <w:b/>
                <w:bCs/>
              </w:rPr>
              <w:t>Core Fundamentals</w:t>
            </w:r>
          </w:p>
          <w:p w14:paraId="2A7A785F" w14:textId="77777777" w:rsidR="00951B51" w:rsidRPr="00AE59CF" w:rsidRDefault="00951B51" w:rsidP="0071264D">
            <w:pPr>
              <w:pStyle w:val="ListBullet"/>
              <w:numPr>
                <w:ilvl w:val="0"/>
                <w:numId w:val="0"/>
              </w:numPr>
              <w:spacing w:line="240" w:lineRule="auto"/>
              <w:ind w:left="720" w:hanging="360"/>
              <w:rPr>
                <w:b/>
                <w:bCs/>
              </w:rPr>
            </w:pPr>
          </w:p>
          <w:p w14:paraId="6DAC47A3" w14:textId="77777777" w:rsidR="00951B51" w:rsidRPr="00AE59CF" w:rsidRDefault="00951B51" w:rsidP="0071264D">
            <w:pPr>
              <w:pStyle w:val="ListBullet"/>
              <w:spacing w:line="240" w:lineRule="auto"/>
              <w:ind w:left="1109"/>
            </w:pPr>
            <w:r w:rsidRPr="00AE59CF">
              <w:t>Academic Writing</w:t>
            </w:r>
          </w:p>
          <w:p w14:paraId="05453AAB" w14:textId="77777777" w:rsidR="00951B51" w:rsidRPr="00AE59CF" w:rsidRDefault="00951B51" w:rsidP="0071264D">
            <w:pPr>
              <w:pStyle w:val="ListBullet"/>
              <w:spacing w:line="240" w:lineRule="auto"/>
              <w:ind w:left="1109"/>
            </w:pPr>
            <w:r w:rsidRPr="00AE59CF">
              <w:t>Computer Architecture</w:t>
            </w:r>
          </w:p>
          <w:p w14:paraId="4BE86EBD" w14:textId="77777777" w:rsidR="00951B51" w:rsidRPr="00AE59CF" w:rsidRDefault="00951B51" w:rsidP="0071264D">
            <w:pPr>
              <w:pStyle w:val="ListBullet"/>
              <w:spacing w:line="240" w:lineRule="auto"/>
              <w:ind w:left="1109"/>
            </w:pPr>
            <w:r w:rsidRPr="00AE59CF">
              <w:t>Database Development</w:t>
            </w:r>
          </w:p>
          <w:p w14:paraId="2EED207A" w14:textId="77777777" w:rsidR="00951B51" w:rsidRPr="00AE59CF" w:rsidRDefault="00951B51" w:rsidP="0071264D">
            <w:pPr>
              <w:pStyle w:val="ListBullet"/>
              <w:spacing w:line="240" w:lineRule="auto"/>
              <w:ind w:left="1109"/>
            </w:pPr>
            <w:r w:rsidRPr="00AE59CF">
              <w:t>Information Systems</w:t>
            </w:r>
          </w:p>
          <w:p w14:paraId="5A03BDAA" w14:textId="77777777" w:rsidR="00951B51" w:rsidRPr="00AE59CF" w:rsidRDefault="00951B51" w:rsidP="0071264D">
            <w:pPr>
              <w:pStyle w:val="ListBullet"/>
              <w:spacing w:line="240" w:lineRule="auto"/>
              <w:ind w:left="1109"/>
            </w:pPr>
            <w:r w:rsidRPr="00AE59CF">
              <w:t>Innovation and Leadership</w:t>
            </w:r>
          </w:p>
          <w:p w14:paraId="5C8FF853" w14:textId="77777777" w:rsidR="00951B51" w:rsidRPr="00AE59CF" w:rsidRDefault="00951B51" w:rsidP="0071264D">
            <w:pPr>
              <w:pStyle w:val="ListBullet"/>
              <w:spacing w:line="240" w:lineRule="auto"/>
              <w:ind w:left="1109"/>
            </w:pPr>
            <w:r w:rsidRPr="00AE59CF">
              <w:t>Linear Programming</w:t>
            </w:r>
          </w:p>
          <w:p w14:paraId="1A3672A1" w14:textId="77777777" w:rsidR="00951B51" w:rsidRPr="00AE59CF" w:rsidRDefault="00951B51" w:rsidP="0071264D">
            <w:pPr>
              <w:pStyle w:val="ListBullet"/>
              <w:spacing w:line="240" w:lineRule="auto"/>
              <w:ind w:left="1109"/>
            </w:pPr>
            <w:r w:rsidRPr="00AE59CF">
              <w:t>Mathematics</w:t>
            </w:r>
          </w:p>
          <w:p w14:paraId="35D8423C" w14:textId="77777777" w:rsidR="00951B51" w:rsidRPr="00AE59CF" w:rsidRDefault="00951B51" w:rsidP="0071264D">
            <w:pPr>
              <w:pStyle w:val="ListBullet"/>
              <w:spacing w:line="240" w:lineRule="auto"/>
              <w:ind w:left="1109"/>
            </w:pPr>
            <w:r w:rsidRPr="00AE59CF">
              <w:t>Networking Development</w:t>
            </w:r>
          </w:p>
          <w:p w14:paraId="4471D708" w14:textId="77777777" w:rsidR="00951B51" w:rsidRPr="00AE59CF" w:rsidRDefault="00951B51" w:rsidP="0071264D">
            <w:pPr>
              <w:pStyle w:val="ListBullet"/>
              <w:spacing w:line="240" w:lineRule="auto"/>
              <w:ind w:left="1109"/>
            </w:pPr>
            <w:r w:rsidRPr="00AE59CF">
              <w:t>Programming</w:t>
            </w:r>
          </w:p>
          <w:p w14:paraId="5E532293" w14:textId="77777777" w:rsidR="00951B51" w:rsidRPr="00AE59CF" w:rsidRDefault="00951B51" w:rsidP="0071264D">
            <w:pPr>
              <w:pStyle w:val="ListBullet"/>
              <w:spacing w:line="240" w:lineRule="auto"/>
              <w:ind w:left="1109"/>
            </w:pPr>
            <w:r w:rsidRPr="00AE59CF">
              <w:t>Statistical Analysis</w:t>
            </w:r>
          </w:p>
          <w:p w14:paraId="366244FC" w14:textId="77777777" w:rsidR="00951B51" w:rsidRPr="00AE59CF" w:rsidRDefault="00951B51" w:rsidP="0071264D">
            <w:pPr>
              <w:pStyle w:val="ListBullet"/>
              <w:spacing w:line="240" w:lineRule="auto"/>
              <w:ind w:left="1109"/>
            </w:pPr>
            <w:r w:rsidRPr="00AE59CF">
              <w:t>Web Development</w:t>
            </w:r>
          </w:p>
          <w:p w14:paraId="72FD3A61" w14:textId="77777777" w:rsidR="00951B51" w:rsidRPr="00AE59CF" w:rsidRDefault="00951B51" w:rsidP="0071264D">
            <w:pPr>
              <w:pStyle w:val="ListBullet"/>
              <w:spacing w:line="240" w:lineRule="auto"/>
              <w:ind w:left="1109"/>
            </w:pPr>
            <w:r w:rsidRPr="00AE59CF">
              <w:t>Business Management</w:t>
            </w:r>
          </w:p>
          <w:p w14:paraId="4AE0B0DC" w14:textId="77777777" w:rsidR="00951B51" w:rsidRDefault="00951B51" w:rsidP="0071264D">
            <w:pPr>
              <w:pStyle w:val="ListBullet"/>
              <w:numPr>
                <w:ilvl w:val="0"/>
                <w:numId w:val="0"/>
              </w:numPr>
              <w:spacing w:line="240" w:lineRule="auto"/>
              <w:ind w:left="720" w:hanging="360"/>
              <w:rPr>
                <w:b/>
                <w:bCs/>
              </w:rPr>
            </w:pPr>
          </w:p>
          <w:p w14:paraId="46E9A816" w14:textId="77777777" w:rsidR="00951B51" w:rsidRPr="0071264D" w:rsidRDefault="00951B51" w:rsidP="0071264D">
            <w:pPr>
              <w:pStyle w:val="ListBullet"/>
              <w:numPr>
                <w:ilvl w:val="0"/>
                <w:numId w:val="0"/>
              </w:numPr>
              <w:spacing w:line="240" w:lineRule="auto"/>
              <w:ind w:left="720" w:hanging="360"/>
              <w:rPr>
                <w:b/>
                <w:bCs/>
                <w:sz w:val="12"/>
                <w:szCs w:val="12"/>
              </w:rPr>
            </w:pPr>
          </w:p>
          <w:p w14:paraId="2541DB6B" w14:textId="5FF1BE9F" w:rsidR="00951B51" w:rsidRDefault="00951B51" w:rsidP="0071264D">
            <w:pPr>
              <w:pStyle w:val="ListBullet"/>
              <w:numPr>
                <w:ilvl w:val="0"/>
                <w:numId w:val="0"/>
              </w:numPr>
              <w:spacing w:line="240" w:lineRule="auto"/>
              <w:ind w:left="720" w:hanging="360"/>
              <w:rPr>
                <w:b/>
                <w:bCs/>
              </w:rPr>
            </w:pPr>
            <w:r>
              <w:rPr>
                <w:b/>
                <w:bCs/>
              </w:rPr>
              <w:tab/>
            </w:r>
            <w:r w:rsidRPr="00AE59CF">
              <w:rPr>
                <w:b/>
                <w:bCs/>
              </w:rPr>
              <w:t>Software Engineering Fundamentals</w:t>
            </w:r>
          </w:p>
          <w:p w14:paraId="44A53380" w14:textId="77777777" w:rsidR="00951B51" w:rsidRPr="0071264D" w:rsidRDefault="00951B51" w:rsidP="0071264D">
            <w:pPr>
              <w:pStyle w:val="ListBullet"/>
              <w:numPr>
                <w:ilvl w:val="0"/>
                <w:numId w:val="0"/>
              </w:numPr>
              <w:spacing w:line="240" w:lineRule="auto"/>
              <w:ind w:left="720" w:hanging="360"/>
              <w:rPr>
                <w:b/>
                <w:bCs/>
                <w:sz w:val="12"/>
                <w:szCs w:val="12"/>
              </w:rPr>
            </w:pPr>
          </w:p>
          <w:p w14:paraId="6A8B5649" w14:textId="17B84640" w:rsidR="00951B51" w:rsidRPr="00AE59CF" w:rsidRDefault="00951B51" w:rsidP="0071264D">
            <w:pPr>
              <w:pStyle w:val="ListBullet"/>
              <w:spacing w:line="240" w:lineRule="auto"/>
              <w:ind w:left="1109"/>
            </w:pPr>
            <w:r w:rsidRPr="00AE59CF">
              <w:t>Software Analysis &amp; Design</w:t>
            </w:r>
          </w:p>
          <w:p w14:paraId="7E7A141E" w14:textId="77777777" w:rsidR="00951B51" w:rsidRPr="00AE59CF" w:rsidRDefault="00951B51" w:rsidP="0071264D">
            <w:pPr>
              <w:pStyle w:val="ListBullet"/>
              <w:spacing w:line="240" w:lineRule="auto"/>
              <w:ind w:left="1109"/>
            </w:pPr>
            <w:r w:rsidRPr="00AE59CF">
              <w:t>Software Testing Techniques</w:t>
            </w:r>
          </w:p>
          <w:p w14:paraId="2C62CECB" w14:textId="77777777" w:rsidR="00951B51" w:rsidRPr="00AE59CF" w:rsidRDefault="00951B51" w:rsidP="0071264D">
            <w:pPr>
              <w:pStyle w:val="ListBullet"/>
              <w:spacing w:line="240" w:lineRule="auto"/>
              <w:ind w:left="1109"/>
            </w:pPr>
            <w:r w:rsidRPr="00AE59CF">
              <w:t>Project Management in Software Development</w:t>
            </w:r>
          </w:p>
          <w:p w14:paraId="65A3FA04" w14:textId="77777777" w:rsidR="00951B51" w:rsidRPr="00AE59CF" w:rsidRDefault="00951B51" w:rsidP="0071264D">
            <w:pPr>
              <w:pStyle w:val="ListBullet"/>
              <w:spacing w:line="240" w:lineRule="auto"/>
              <w:ind w:left="1109"/>
            </w:pPr>
            <w:r w:rsidRPr="00AE59CF">
              <w:t>Principals of Software Engineering</w:t>
            </w:r>
          </w:p>
          <w:p w14:paraId="5EBB551A" w14:textId="77777777" w:rsidR="00951B51" w:rsidRPr="00AE59CF" w:rsidRDefault="00951B51" w:rsidP="0071264D">
            <w:pPr>
              <w:pStyle w:val="ListBullet"/>
              <w:spacing w:line="240" w:lineRule="auto"/>
              <w:ind w:left="1109"/>
            </w:pPr>
            <w:r w:rsidRPr="00AE59CF">
              <w:t>Machine Learning</w:t>
            </w:r>
          </w:p>
          <w:p w14:paraId="53BCA4A1" w14:textId="77777777" w:rsidR="00951B51" w:rsidRPr="00AE59CF" w:rsidRDefault="00951B51" w:rsidP="0071264D">
            <w:pPr>
              <w:pStyle w:val="ListBullet"/>
              <w:numPr>
                <w:ilvl w:val="0"/>
                <w:numId w:val="0"/>
              </w:numPr>
              <w:spacing w:line="240" w:lineRule="auto"/>
              <w:ind w:left="1109"/>
              <w:rPr>
                <w:sz w:val="16"/>
                <w:szCs w:val="16"/>
              </w:rPr>
            </w:pPr>
          </w:p>
          <w:p w14:paraId="7D43BE0E" w14:textId="77777777" w:rsidR="00951B51" w:rsidRPr="0071264D" w:rsidRDefault="00951B51" w:rsidP="0071264D">
            <w:pPr>
              <w:pStyle w:val="ListBullet"/>
              <w:numPr>
                <w:ilvl w:val="0"/>
                <w:numId w:val="0"/>
              </w:numPr>
              <w:spacing w:line="240" w:lineRule="auto"/>
              <w:ind w:left="749"/>
              <w:rPr>
                <w:b/>
                <w:bCs/>
                <w:sz w:val="12"/>
                <w:szCs w:val="12"/>
              </w:rPr>
            </w:pPr>
          </w:p>
          <w:p w14:paraId="07049AB2" w14:textId="582ACE93" w:rsidR="00951B51" w:rsidRPr="00AE59CF" w:rsidRDefault="00951B51" w:rsidP="0071264D">
            <w:pPr>
              <w:pStyle w:val="ListBullet"/>
              <w:numPr>
                <w:ilvl w:val="0"/>
                <w:numId w:val="0"/>
              </w:numPr>
              <w:spacing w:line="240" w:lineRule="auto"/>
              <w:ind w:left="749"/>
              <w:rPr>
                <w:b/>
                <w:bCs/>
              </w:rPr>
            </w:pPr>
            <w:r w:rsidRPr="00AE59CF">
              <w:rPr>
                <w:b/>
                <w:bCs/>
              </w:rPr>
              <w:t>Data Science Fundamentals</w:t>
            </w:r>
          </w:p>
          <w:p w14:paraId="56AF48D9" w14:textId="77777777" w:rsidR="00951B51" w:rsidRPr="00AE59CF" w:rsidRDefault="00951B51" w:rsidP="0071264D">
            <w:pPr>
              <w:pStyle w:val="ListBullet"/>
              <w:spacing w:line="240" w:lineRule="auto"/>
              <w:ind w:left="1109"/>
            </w:pPr>
            <w:r w:rsidRPr="00AE59CF">
              <w:t>Data Science</w:t>
            </w:r>
          </w:p>
          <w:p w14:paraId="1D8A90CA" w14:textId="77777777" w:rsidR="00951B51" w:rsidRPr="00AE59CF" w:rsidRDefault="00951B51" w:rsidP="0071264D">
            <w:pPr>
              <w:pStyle w:val="ListBullet"/>
              <w:spacing w:line="240" w:lineRule="auto"/>
              <w:ind w:left="1109"/>
            </w:pPr>
            <w:r w:rsidRPr="00AE59CF">
              <w:t>Database Management and Administration</w:t>
            </w:r>
          </w:p>
          <w:p w14:paraId="67E154B2" w14:textId="77777777" w:rsidR="00951B51" w:rsidRPr="00AE59CF" w:rsidRDefault="00951B51" w:rsidP="0071264D">
            <w:pPr>
              <w:pStyle w:val="ListBullet"/>
              <w:spacing w:line="240" w:lineRule="auto"/>
              <w:ind w:left="1109"/>
            </w:pPr>
            <w:r w:rsidRPr="00AE59CF">
              <w:t>Statistical Methods and Analysis</w:t>
            </w:r>
          </w:p>
          <w:p w14:paraId="4A7B1D29" w14:textId="77777777" w:rsidR="00951B51" w:rsidRPr="00AE59CF" w:rsidRDefault="00951B51" w:rsidP="0071264D">
            <w:pPr>
              <w:pStyle w:val="ListBullet"/>
              <w:spacing w:line="240" w:lineRule="auto"/>
              <w:ind w:left="1109"/>
            </w:pPr>
            <w:r w:rsidRPr="00AE59CF">
              <w:t>Application of Information Technology</w:t>
            </w:r>
          </w:p>
          <w:p w14:paraId="5B5B7DAE" w14:textId="77777777" w:rsidR="00951B51" w:rsidRDefault="00951B51" w:rsidP="0071264D">
            <w:pPr>
              <w:pStyle w:val="ListBullet"/>
              <w:spacing w:line="240" w:lineRule="auto"/>
              <w:ind w:left="1109"/>
            </w:pPr>
            <w:r w:rsidRPr="00AE59CF">
              <w:t>Research and Dissertation</w:t>
            </w:r>
          </w:p>
          <w:p w14:paraId="3702501A" w14:textId="6F0F26B5" w:rsidR="00951B51" w:rsidRPr="00127A6B" w:rsidRDefault="00951B51" w:rsidP="0071264D">
            <w:pPr>
              <w:pStyle w:val="ListBullet"/>
              <w:numPr>
                <w:ilvl w:val="0"/>
                <w:numId w:val="0"/>
              </w:numPr>
              <w:spacing w:line="240" w:lineRule="auto"/>
              <w:ind w:left="1109"/>
            </w:pPr>
          </w:p>
        </w:tc>
      </w:tr>
      <w:tr w:rsidR="00951B51" w:rsidRPr="00020BEB" w14:paraId="4BDB5DF5" w14:textId="77777777" w:rsidTr="00951B51">
        <w:trPr>
          <w:trHeight w:val="429"/>
        </w:trPr>
        <w:tc>
          <w:tcPr>
            <w:tcW w:w="3855" w:type="dxa"/>
            <w:tcBorders>
              <w:top w:val="single" w:sz="4" w:space="0" w:color="auto"/>
            </w:tcBorders>
            <w:shd w:val="clear" w:color="auto" w:fill="D9D0E2"/>
          </w:tcPr>
          <w:p w14:paraId="184AC650" w14:textId="77777777" w:rsidR="00951B51" w:rsidRDefault="00951B51" w:rsidP="00951B51">
            <w:pPr>
              <w:pStyle w:val="ListBullet"/>
              <w:numPr>
                <w:ilvl w:val="0"/>
                <w:numId w:val="0"/>
              </w:numPr>
              <w:spacing w:line="240" w:lineRule="auto"/>
              <w:ind w:left="147"/>
              <w:rPr>
                <w:b/>
                <w:bCs/>
                <w:sz w:val="40"/>
                <w:szCs w:val="40"/>
                <w:lang w:val="it-IT"/>
              </w:rPr>
            </w:pPr>
          </w:p>
          <w:p w14:paraId="6979E018" w14:textId="53C06E0D" w:rsidR="00951B51" w:rsidRPr="0071264D" w:rsidRDefault="00951B51" w:rsidP="00951B51">
            <w:pPr>
              <w:pStyle w:val="ListBullet"/>
              <w:numPr>
                <w:ilvl w:val="0"/>
                <w:numId w:val="0"/>
              </w:numPr>
              <w:spacing w:line="240" w:lineRule="auto"/>
              <w:ind w:left="147"/>
              <w:rPr>
                <w:b/>
                <w:bCs/>
                <w:sz w:val="40"/>
                <w:szCs w:val="40"/>
                <w:lang w:val="it-IT"/>
              </w:rPr>
            </w:pPr>
            <w:r w:rsidRPr="0071264D">
              <w:rPr>
                <w:b/>
                <w:bCs/>
                <w:sz w:val="40"/>
                <w:szCs w:val="40"/>
                <w:lang w:val="it-IT"/>
              </w:rPr>
              <w:t>Cambridge International Education</w:t>
            </w:r>
          </w:p>
          <w:p w14:paraId="0396EA77" w14:textId="77777777" w:rsidR="00951B51" w:rsidRPr="0071264D" w:rsidRDefault="00951B51" w:rsidP="00951B51">
            <w:pPr>
              <w:pStyle w:val="ListBullet"/>
              <w:numPr>
                <w:ilvl w:val="0"/>
                <w:numId w:val="0"/>
              </w:numPr>
              <w:spacing w:line="240" w:lineRule="auto"/>
              <w:ind w:left="147"/>
              <w:rPr>
                <w:b/>
                <w:bCs/>
                <w:sz w:val="40"/>
                <w:szCs w:val="40"/>
                <w:lang w:val="it-IT"/>
              </w:rPr>
            </w:pPr>
          </w:p>
          <w:p w14:paraId="4FAD805E" w14:textId="77777777" w:rsidR="00951B51" w:rsidRPr="0071264D" w:rsidRDefault="00951B51" w:rsidP="00951B51">
            <w:pPr>
              <w:pStyle w:val="ListBullet"/>
              <w:numPr>
                <w:ilvl w:val="0"/>
                <w:numId w:val="0"/>
              </w:numPr>
              <w:spacing w:line="240" w:lineRule="auto"/>
              <w:ind w:left="147"/>
              <w:rPr>
                <w:b/>
                <w:bCs/>
                <w:sz w:val="32"/>
                <w:szCs w:val="32"/>
                <w:lang w:val="it-IT"/>
              </w:rPr>
            </w:pPr>
            <w:r w:rsidRPr="0071264D">
              <w:rPr>
                <w:b/>
                <w:bCs/>
                <w:sz w:val="32"/>
                <w:szCs w:val="32"/>
                <w:lang w:val="it-IT"/>
              </w:rPr>
              <w:t>AS Level (Matric)</w:t>
            </w:r>
          </w:p>
          <w:p w14:paraId="4E226546" w14:textId="77777777" w:rsidR="00951B51" w:rsidRDefault="00951B51" w:rsidP="00951B51">
            <w:pPr>
              <w:pStyle w:val="ListBullet"/>
              <w:numPr>
                <w:ilvl w:val="0"/>
                <w:numId w:val="0"/>
              </w:numPr>
              <w:spacing w:line="240" w:lineRule="auto"/>
              <w:ind w:left="147"/>
              <w:rPr>
                <w:b/>
                <w:bCs/>
                <w:sz w:val="32"/>
                <w:szCs w:val="32"/>
                <w:lang w:val="it-IT"/>
              </w:rPr>
            </w:pPr>
          </w:p>
          <w:p w14:paraId="18940114" w14:textId="77777777" w:rsidR="00951B51" w:rsidRPr="0071264D" w:rsidRDefault="00951B51" w:rsidP="00951B51">
            <w:pPr>
              <w:pStyle w:val="ListBullet"/>
              <w:numPr>
                <w:ilvl w:val="0"/>
                <w:numId w:val="0"/>
              </w:numPr>
              <w:spacing w:line="240" w:lineRule="auto"/>
              <w:ind w:left="147"/>
              <w:rPr>
                <w:b/>
                <w:bCs/>
                <w:sz w:val="28"/>
                <w:szCs w:val="28"/>
                <w:lang w:val="it-IT"/>
              </w:rPr>
            </w:pPr>
          </w:p>
          <w:p w14:paraId="00FA1D28" w14:textId="77777777" w:rsidR="00951B51" w:rsidRPr="0071264D" w:rsidRDefault="00951B51" w:rsidP="00951B51">
            <w:pPr>
              <w:pStyle w:val="ListBullet"/>
              <w:numPr>
                <w:ilvl w:val="0"/>
                <w:numId w:val="0"/>
              </w:numPr>
              <w:spacing w:line="240" w:lineRule="auto"/>
              <w:ind w:left="147"/>
              <w:rPr>
                <w:b/>
                <w:bCs/>
                <w:sz w:val="28"/>
                <w:szCs w:val="28"/>
                <w:lang w:val="it-IT"/>
              </w:rPr>
            </w:pPr>
            <w:r w:rsidRPr="0071264D">
              <w:rPr>
                <w:b/>
                <w:bCs/>
                <w:sz w:val="28"/>
                <w:szCs w:val="28"/>
                <w:lang w:val="it-IT"/>
              </w:rPr>
              <w:t>Study Period:</w:t>
            </w:r>
          </w:p>
          <w:p w14:paraId="73FEE003" w14:textId="793B328C" w:rsidR="00951B51" w:rsidRPr="0071264D" w:rsidRDefault="00951B51" w:rsidP="00951B51">
            <w:pPr>
              <w:pStyle w:val="ListBullet"/>
              <w:numPr>
                <w:ilvl w:val="0"/>
                <w:numId w:val="0"/>
              </w:numPr>
              <w:spacing w:line="240" w:lineRule="auto"/>
              <w:ind w:left="147"/>
              <w:rPr>
                <w:b/>
                <w:bCs/>
              </w:rPr>
            </w:pPr>
            <w:r w:rsidRPr="0071264D">
              <w:rPr>
                <w:b/>
                <w:bCs/>
                <w:sz w:val="28"/>
                <w:szCs w:val="28"/>
                <w:lang w:val="it-IT"/>
              </w:rPr>
              <w:t>Jan 2019 – Dec 2022</w:t>
            </w:r>
          </w:p>
        </w:tc>
        <w:tc>
          <w:tcPr>
            <w:tcW w:w="6381" w:type="dxa"/>
            <w:tcBorders>
              <w:top w:val="single" w:sz="4" w:space="0" w:color="auto"/>
            </w:tcBorders>
          </w:tcPr>
          <w:p w14:paraId="7A473FED" w14:textId="77777777" w:rsidR="00951B51" w:rsidRDefault="00951B51" w:rsidP="0071264D">
            <w:pPr>
              <w:pStyle w:val="ListBullet"/>
              <w:numPr>
                <w:ilvl w:val="0"/>
                <w:numId w:val="0"/>
              </w:numPr>
              <w:spacing w:line="240" w:lineRule="auto"/>
              <w:ind w:left="720"/>
              <w:rPr>
                <w:b/>
                <w:bCs/>
              </w:rPr>
            </w:pPr>
          </w:p>
          <w:p w14:paraId="78ECF2FF" w14:textId="5B26CB04" w:rsidR="00951B51" w:rsidRDefault="00951B51" w:rsidP="0071264D">
            <w:pPr>
              <w:pStyle w:val="ListBullet"/>
              <w:numPr>
                <w:ilvl w:val="0"/>
                <w:numId w:val="0"/>
              </w:numPr>
              <w:spacing w:line="240" w:lineRule="auto"/>
              <w:ind w:left="720"/>
              <w:rPr>
                <w:b/>
                <w:bCs/>
              </w:rPr>
            </w:pPr>
            <w:r w:rsidRPr="00AE59CF">
              <w:rPr>
                <w:b/>
                <w:bCs/>
              </w:rPr>
              <w:t xml:space="preserve">AS Level Subjects </w:t>
            </w:r>
          </w:p>
          <w:p w14:paraId="35331A3F" w14:textId="77777777" w:rsidR="00951B51" w:rsidRDefault="00951B51" w:rsidP="0071264D">
            <w:pPr>
              <w:pStyle w:val="ListBullet"/>
              <w:numPr>
                <w:ilvl w:val="0"/>
                <w:numId w:val="0"/>
              </w:numPr>
              <w:spacing w:line="240" w:lineRule="auto"/>
              <w:ind w:left="720"/>
              <w:rPr>
                <w:i/>
                <w:iCs/>
              </w:rPr>
            </w:pPr>
            <w:r w:rsidRPr="00AE59CF">
              <w:rPr>
                <w:i/>
                <w:iCs/>
              </w:rPr>
              <w:t>(Advanced Subsidiary Level Extended Curriculum):</w:t>
            </w:r>
          </w:p>
          <w:p w14:paraId="5BAE6E00" w14:textId="77777777" w:rsidR="00951B51" w:rsidRPr="00AE59CF" w:rsidRDefault="00951B51" w:rsidP="0071264D">
            <w:pPr>
              <w:pStyle w:val="ListBullet"/>
              <w:numPr>
                <w:ilvl w:val="0"/>
                <w:numId w:val="0"/>
              </w:numPr>
              <w:spacing w:line="240" w:lineRule="auto"/>
              <w:ind w:left="720"/>
              <w:rPr>
                <w:i/>
                <w:iCs/>
              </w:rPr>
            </w:pPr>
          </w:p>
          <w:p w14:paraId="0482B53D" w14:textId="77777777" w:rsidR="00951B51" w:rsidRDefault="00951B51" w:rsidP="0071264D">
            <w:pPr>
              <w:pStyle w:val="ListBullet"/>
              <w:spacing w:line="240" w:lineRule="auto"/>
              <w:ind w:left="1109"/>
            </w:pPr>
            <w:r>
              <w:t>Pure Math</w:t>
            </w:r>
          </w:p>
          <w:p w14:paraId="256F8A2D" w14:textId="77777777" w:rsidR="00951B51" w:rsidRDefault="00951B51" w:rsidP="0071264D">
            <w:pPr>
              <w:pStyle w:val="ListBullet"/>
              <w:spacing w:line="240" w:lineRule="auto"/>
              <w:ind w:left="1109"/>
            </w:pPr>
            <w:r>
              <w:t>Chemistry</w:t>
            </w:r>
          </w:p>
          <w:p w14:paraId="4314AFD9" w14:textId="77777777" w:rsidR="00951B51" w:rsidRDefault="00951B51" w:rsidP="0071264D">
            <w:pPr>
              <w:pStyle w:val="ListBullet"/>
              <w:spacing w:line="240" w:lineRule="auto"/>
              <w:ind w:left="1109"/>
            </w:pPr>
            <w:r>
              <w:t>Physics</w:t>
            </w:r>
          </w:p>
          <w:p w14:paraId="0BAAE6F6" w14:textId="77777777" w:rsidR="00951B51" w:rsidRDefault="00951B51" w:rsidP="0071264D">
            <w:pPr>
              <w:pStyle w:val="ListBullet"/>
              <w:spacing w:line="240" w:lineRule="auto"/>
              <w:ind w:left="1109"/>
            </w:pPr>
            <w:r>
              <w:t>English</w:t>
            </w:r>
          </w:p>
          <w:p w14:paraId="366B17A7" w14:textId="77777777" w:rsidR="00951B51" w:rsidRDefault="00951B51" w:rsidP="0071264D">
            <w:pPr>
              <w:pStyle w:val="ListBullet"/>
              <w:spacing w:line="240" w:lineRule="auto"/>
              <w:ind w:left="1109"/>
            </w:pPr>
            <w:r>
              <w:t>Afrikaans</w:t>
            </w:r>
          </w:p>
          <w:p w14:paraId="4577228E" w14:textId="77777777" w:rsidR="00951B51" w:rsidRDefault="00951B51" w:rsidP="0071264D">
            <w:pPr>
              <w:pStyle w:val="ListBullet"/>
              <w:spacing w:line="240" w:lineRule="auto"/>
              <w:ind w:left="1109"/>
            </w:pPr>
            <w:r>
              <w:t>Computer Science</w:t>
            </w:r>
          </w:p>
          <w:p w14:paraId="067586F8" w14:textId="77777777" w:rsidR="00951B51" w:rsidRPr="0071264D" w:rsidRDefault="00951B51" w:rsidP="0071264D">
            <w:pPr>
              <w:pStyle w:val="ListBullet"/>
              <w:numPr>
                <w:ilvl w:val="0"/>
                <w:numId w:val="0"/>
              </w:numPr>
              <w:spacing w:line="240" w:lineRule="auto"/>
              <w:ind w:left="1109"/>
              <w:rPr>
                <w:sz w:val="8"/>
                <w:szCs w:val="8"/>
              </w:rPr>
            </w:pPr>
          </w:p>
          <w:p w14:paraId="4E91D6AE" w14:textId="77777777" w:rsidR="00951B51" w:rsidRDefault="00951B51" w:rsidP="0071264D">
            <w:pPr>
              <w:pStyle w:val="ListBullet"/>
              <w:numPr>
                <w:ilvl w:val="0"/>
                <w:numId w:val="0"/>
              </w:numPr>
              <w:spacing w:line="240" w:lineRule="auto"/>
              <w:ind w:left="749"/>
              <w:rPr>
                <w:b/>
                <w:bCs/>
              </w:rPr>
            </w:pPr>
          </w:p>
          <w:p w14:paraId="65C7825A" w14:textId="2ADF2B6E" w:rsidR="00951B51" w:rsidRDefault="00951B51" w:rsidP="0071264D">
            <w:pPr>
              <w:pStyle w:val="ListBullet"/>
              <w:numPr>
                <w:ilvl w:val="0"/>
                <w:numId w:val="0"/>
              </w:numPr>
              <w:spacing w:line="240" w:lineRule="auto"/>
              <w:ind w:left="749"/>
              <w:rPr>
                <w:b/>
                <w:bCs/>
              </w:rPr>
            </w:pPr>
            <w:r w:rsidRPr="00AE59CF">
              <w:rPr>
                <w:b/>
                <w:bCs/>
              </w:rPr>
              <w:t xml:space="preserve">IGCSE Level Subjects </w:t>
            </w:r>
          </w:p>
          <w:p w14:paraId="31E0A19F" w14:textId="77777777" w:rsidR="00951B51" w:rsidRDefault="00951B51" w:rsidP="0071264D">
            <w:pPr>
              <w:pStyle w:val="ListBullet"/>
              <w:numPr>
                <w:ilvl w:val="0"/>
                <w:numId w:val="0"/>
              </w:numPr>
              <w:spacing w:line="240" w:lineRule="auto"/>
              <w:ind w:left="749"/>
              <w:rPr>
                <w:i/>
                <w:iCs/>
              </w:rPr>
            </w:pPr>
            <w:r w:rsidRPr="00AE59CF">
              <w:rPr>
                <w:i/>
                <w:iCs/>
              </w:rPr>
              <w:t>(International General Certificate of Secondary Education Extended Curriculum):</w:t>
            </w:r>
          </w:p>
          <w:p w14:paraId="5F05A4D6" w14:textId="77777777" w:rsidR="00951B51" w:rsidRPr="00AE59CF" w:rsidRDefault="00951B51" w:rsidP="0071264D">
            <w:pPr>
              <w:pStyle w:val="ListBullet"/>
              <w:numPr>
                <w:ilvl w:val="0"/>
                <w:numId w:val="0"/>
              </w:numPr>
              <w:spacing w:line="240" w:lineRule="auto"/>
              <w:ind w:left="749"/>
              <w:rPr>
                <w:i/>
                <w:iCs/>
              </w:rPr>
            </w:pPr>
          </w:p>
          <w:p w14:paraId="61BEE9BF" w14:textId="137FA08C" w:rsidR="00951B51" w:rsidRPr="0071264D" w:rsidRDefault="00951B51" w:rsidP="0071264D">
            <w:pPr>
              <w:pStyle w:val="ListBullet"/>
              <w:spacing w:line="240" w:lineRule="auto"/>
              <w:ind w:left="1109"/>
              <w:rPr>
                <w:caps/>
              </w:rPr>
            </w:pPr>
            <w:r>
              <w:t>Math</w:t>
            </w:r>
          </w:p>
          <w:p w14:paraId="03C87C84" w14:textId="77777777" w:rsidR="00951B51" w:rsidRDefault="00951B51" w:rsidP="0071264D">
            <w:pPr>
              <w:pStyle w:val="ListBullet"/>
              <w:spacing w:line="240" w:lineRule="auto"/>
              <w:ind w:left="1109"/>
            </w:pPr>
            <w:r>
              <w:t>Biology</w:t>
            </w:r>
          </w:p>
          <w:p w14:paraId="3D5D8482" w14:textId="77777777" w:rsidR="00951B51" w:rsidRDefault="00951B51" w:rsidP="0071264D">
            <w:pPr>
              <w:pStyle w:val="ListBullet"/>
              <w:spacing w:line="240" w:lineRule="auto"/>
              <w:ind w:left="1109"/>
            </w:pPr>
            <w:r>
              <w:t>Chemistry</w:t>
            </w:r>
          </w:p>
          <w:p w14:paraId="47B13DAD" w14:textId="77777777" w:rsidR="00951B51" w:rsidRDefault="00951B51" w:rsidP="0071264D">
            <w:pPr>
              <w:pStyle w:val="ListBullet"/>
              <w:spacing w:line="240" w:lineRule="auto"/>
              <w:ind w:left="1109"/>
            </w:pPr>
            <w:r>
              <w:t>Physics</w:t>
            </w:r>
          </w:p>
          <w:p w14:paraId="7597F681" w14:textId="77777777" w:rsidR="00951B51" w:rsidRDefault="00951B51" w:rsidP="0071264D">
            <w:pPr>
              <w:pStyle w:val="ListBullet"/>
              <w:spacing w:line="240" w:lineRule="auto"/>
              <w:ind w:left="1109"/>
            </w:pPr>
            <w:r>
              <w:t>English</w:t>
            </w:r>
          </w:p>
          <w:p w14:paraId="4E2A230F" w14:textId="77777777" w:rsidR="00951B51" w:rsidRDefault="00951B51" w:rsidP="0071264D">
            <w:pPr>
              <w:pStyle w:val="ListBullet"/>
              <w:spacing w:line="240" w:lineRule="auto"/>
              <w:ind w:left="1109"/>
            </w:pPr>
            <w:r>
              <w:t>Afrikaans</w:t>
            </w:r>
          </w:p>
          <w:p w14:paraId="72DBB1DA" w14:textId="77777777" w:rsidR="00951B51" w:rsidRDefault="00951B51" w:rsidP="0071264D">
            <w:pPr>
              <w:pStyle w:val="ListBullet"/>
              <w:spacing w:line="240" w:lineRule="auto"/>
              <w:ind w:left="1109"/>
            </w:pPr>
            <w:r>
              <w:t>Computer Science</w:t>
            </w:r>
          </w:p>
          <w:p w14:paraId="13E4CEB9" w14:textId="2190E190" w:rsidR="00951B51" w:rsidRPr="00732EA8" w:rsidRDefault="00951B51" w:rsidP="0071264D">
            <w:pPr>
              <w:pStyle w:val="ListBullet"/>
              <w:numPr>
                <w:ilvl w:val="0"/>
                <w:numId w:val="0"/>
              </w:numPr>
              <w:spacing w:line="240" w:lineRule="auto"/>
              <w:ind w:left="1109"/>
            </w:pPr>
          </w:p>
        </w:tc>
      </w:tr>
    </w:tbl>
    <w:p w14:paraId="226675CC" w14:textId="2D6784AE" w:rsidR="00127A6B" w:rsidRDefault="00127A6B"/>
    <w:tbl>
      <w:tblPr>
        <w:tblW w:w="4869" w:type="pct"/>
        <w:tblInd w:w="-284" w:type="dxa"/>
        <w:tblLayout w:type="fixed"/>
        <w:tblCellMar>
          <w:left w:w="0" w:type="dxa"/>
          <w:right w:w="0" w:type="dxa"/>
        </w:tblCellMar>
        <w:tblLook w:val="0600" w:firstRow="0" w:lastRow="0" w:firstColumn="0" w:lastColumn="0" w:noHBand="1" w:noVBand="1"/>
      </w:tblPr>
      <w:tblGrid>
        <w:gridCol w:w="4393"/>
        <w:gridCol w:w="6124"/>
      </w:tblGrid>
      <w:tr w:rsidR="00F7320E" w:rsidRPr="00020BEB" w14:paraId="00C338C3" w14:textId="77777777" w:rsidTr="00F7320E">
        <w:trPr>
          <w:trHeight w:val="215"/>
        </w:trPr>
        <w:tc>
          <w:tcPr>
            <w:tcW w:w="4393" w:type="dxa"/>
            <w:tcBorders>
              <w:top w:val="single" w:sz="4" w:space="0" w:color="auto"/>
              <w:bottom w:val="single" w:sz="4" w:space="0" w:color="auto"/>
            </w:tcBorders>
            <w:shd w:val="clear" w:color="auto" w:fill="D9D0E2"/>
          </w:tcPr>
          <w:p w14:paraId="1704F79C" w14:textId="77777777" w:rsidR="00F7320E" w:rsidRDefault="00F7320E" w:rsidP="00C74837">
            <w:pPr>
              <w:pStyle w:val="Heading1"/>
            </w:pPr>
            <w:r>
              <w:lastRenderedPageBreak/>
              <w:br w:type="page"/>
            </w:r>
          </w:p>
          <w:p w14:paraId="349BE2EE" w14:textId="77777777" w:rsidR="00F7320E" w:rsidRDefault="00F7320E" w:rsidP="00C74837">
            <w:pPr>
              <w:pStyle w:val="Heading1"/>
            </w:pPr>
            <w:r>
              <w:t>Career interests</w:t>
            </w:r>
          </w:p>
          <w:p w14:paraId="4C6E1A37" w14:textId="77777777" w:rsidR="00F7320E" w:rsidRPr="00C74837" w:rsidRDefault="00F7320E" w:rsidP="00C74837">
            <w:pPr>
              <w:pStyle w:val="ListBullet"/>
              <w:numPr>
                <w:ilvl w:val="0"/>
                <w:numId w:val="0"/>
              </w:numPr>
              <w:spacing w:line="240" w:lineRule="auto"/>
              <w:rPr>
                <w:rStyle w:val="NotBold"/>
                <w:rFonts w:asciiTheme="majorHAnsi" w:eastAsiaTheme="majorEastAsia" w:hAnsiTheme="majorHAnsi" w:cstheme="majorBidi"/>
                <w:bCs/>
                <w:sz w:val="16"/>
                <w:szCs w:val="16"/>
              </w:rPr>
            </w:pPr>
          </w:p>
          <w:p w14:paraId="22C41D6B" w14:textId="77777777" w:rsidR="00F7320E" w:rsidRDefault="00F7320E" w:rsidP="00C74837">
            <w:pPr>
              <w:pStyle w:val="ListBullet"/>
              <w:numPr>
                <w:ilvl w:val="0"/>
                <w:numId w:val="0"/>
              </w:numPr>
              <w:spacing w:line="240" w:lineRule="auto"/>
              <w:ind w:left="279"/>
              <w:rPr>
                <w:b/>
                <w:bCs/>
                <w:sz w:val="28"/>
                <w:szCs w:val="28"/>
              </w:rPr>
            </w:pPr>
            <w:r w:rsidRPr="00C74837">
              <w:rPr>
                <w:b/>
                <w:bCs/>
                <w:sz w:val="28"/>
                <w:szCs w:val="28"/>
              </w:rPr>
              <w:t>I wish to ultimately pursue a career in</w:t>
            </w:r>
            <w:r>
              <w:rPr>
                <w:b/>
                <w:bCs/>
                <w:sz w:val="28"/>
                <w:szCs w:val="28"/>
              </w:rPr>
              <w:t>:</w:t>
            </w:r>
          </w:p>
          <w:p w14:paraId="72D5E1FB" w14:textId="77777777" w:rsidR="00F7320E" w:rsidRDefault="00F7320E" w:rsidP="00C74837">
            <w:pPr>
              <w:pStyle w:val="ListBullet"/>
              <w:numPr>
                <w:ilvl w:val="0"/>
                <w:numId w:val="0"/>
              </w:numPr>
              <w:spacing w:line="240" w:lineRule="auto"/>
              <w:ind w:left="279"/>
              <w:rPr>
                <w:b/>
                <w:sz w:val="28"/>
                <w:szCs w:val="28"/>
              </w:rPr>
            </w:pPr>
          </w:p>
          <w:p w14:paraId="0CF59B44" w14:textId="2C0693CE" w:rsidR="00F7320E" w:rsidRPr="00951B51" w:rsidRDefault="00F7320E" w:rsidP="00951B51">
            <w:pPr>
              <w:pStyle w:val="ListBullet"/>
              <w:numPr>
                <w:ilvl w:val="0"/>
                <w:numId w:val="0"/>
              </w:numPr>
              <w:spacing w:line="240" w:lineRule="auto"/>
              <w:ind w:left="279"/>
              <w:rPr>
                <w:rStyle w:val="NotBold"/>
                <w:rFonts w:asciiTheme="majorHAnsi" w:eastAsiaTheme="majorEastAsia" w:hAnsiTheme="majorHAnsi" w:cstheme="majorBidi"/>
                <w:b w:val="0"/>
                <w:sz w:val="28"/>
                <w:szCs w:val="40"/>
              </w:rPr>
            </w:pPr>
            <w:r w:rsidRPr="00951B51">
              <w:rPr>
                <w:rStyle w:val="NotBold"/>
                <w:rFonts w:asciiTheme="majorHAnsi" w:eastAsiaTheme="majorEastAsia" w:hAnsiTheme="majorHAnsi" w:cstheme="majorBidi"/>
                <w:bCs/>
                <w:sz w:val="28"/>
                <w:szCs w:val="40"/>
              </w:rPr>
              <w:t>Robotics</w:t>
            </w:r>
            <w:r w:rsidRPr="00951B51">
              <w:rPr>
                <w:rStyle w:val="NotBold"/>
                <w:rFonts w:asciiTheme="majorHAnsi" w:eastAsiaTheme="majorEastAsia" w:hAnsiTheme="majorHAnsi" w:cstheme="majorBidi"/>
                <w:b w:val="0"/>
                <w:sz w:val="28"/>
                <w:szCs w:val="40"/>
              </w:rPr>
              <w:t xml:space="preserve"> where engineering and technology intersect.</w:t>
            </w:r>
          </w:p>
          <w:p w14:paraId="45523D5E" w14:textId="77777777" w:rsidR="00F7320E" w:rsidRPr="00951B51" w:rsidRDefault="00F7320E" w:rsidP="00951B51">
            <w:pPr>
              <w:pStyle w:val="ListBullet"/>
              <w:numPr>
                <w:ilvl w:val="0"/>
                <w:numId w:val="0"/>
              </w:numPr>
              <w:spacing w:line="240" w:lineRule="auto"/>
              <w:rPr>
                <w:rStyle w:val="NotBold"/>
                <w:rFonts w:asciiTheme="majorHAnsi" w:eastAsiaTheme="majorEastAsia" w:hAnsiTheme="majorHAnsi" w:cstheme="majorBidi"/>
                <w:b w:val="0"/>
                <w:sz w:val="28"/>
                <w:szCs w:val="40"/>
              </w:rPr>
            </w:pPr>
          </w:p>
          <w:p w14:paraId="0C56AAE2" w14:textId="13610980" w:rsidR="00F7320E" w:rsidRPr="00951B51" w:rsidRDefault="00F7320E" w:rsidP="00951B51">
            <w:pPr>
              <w:pStyle w:val="ListBullet"/>
              <w:numPr>
                <w:ilvl w:val="0"/>
                <w:numId w:val="0"/>
              </w:numPr>
              <w:spacing w:line="240" w:lineRule="auto"/>
              <w:ind w:left="279" w:hanging="360"/>
              <w:rPr>
                <w:rStyle w:val="NotBold"/>
                <w:rFonts w:asciiTheme="majorHAnsi" w:eastAsiaTheme="majorEastAsia" w:hAnsiTheme="majorHAnsi" w:cstheme="majorBidi"/>
                <w:b w:val="0"/>
                <w:sz w:val="21"/>
                <w:szCs w:val="28"/>
              </w:rPr>
            </w:pPr>
            <w:r>
              <w:rPr>
                <w:rStyle w:val="NotBold"/>
                <w:rFonts w:asciiTheme="majorHAnsi" w:eastAsiaTheme="majorEastAsia" w:hAnsiTheme="majorHAnsi" w:cstheme="majorBidi"/>
                <w:b w:val="0"/>
                <w:sz w:val="28"/>
                <w:szCs w:val="40"/>
              </w:rPr>
              <w:tab/>
            </w:r>
            <w:r w:rsidRPr="00951B51">
              <w:rPr>
                <w:rStyle w:val="NotBold"/>
                <w:rFonts w:asciiTheme="majorHAnsi" w:eastAsiaTheme="majorEastAsia" w:hAnsiTheme="majorHAnsi" w:cstheme="majorBidi"/>
                <w:bCs/>
                <w:sz w:val="28"/>
                <w:szCs w:val="40"/>
              </w:rPr>
              <w:t>Machine Vision and/or Machine Learning</w:t>
            </w:r>
            <w:r w:rsidRPr="00951B51">
              <w:rPr>
                <w:rStyle w:val="NotBold"/>
                <w:rFonts w:asciiTheme="majorHAnsi" w:eastAsiaTheme="majorEastAsia" w:hAnsiTheme="majorHAnsi" w:cstheme="majorBidi"/>
                <w:b w:val="0"/>
                <w:sz w:val="28"/>
                <w:szCs w:val="40"/>
              </w:rPr>
              <w:t xml:space="preserve"> that combines computer science and image processing techniques</w:t>
            </w:r>
          </w:p>
          <w:p w14:paraId="06A10837" w14:textId="5B5D9455" w:rsidR="00F7320E" w:rsidRPr="00CA07A7" w:rsidRDefault="00F7320E" w:rsidP="00C74837">
            <w:pPr>
              <w:pStyle w:val="Heading1"/>
              <w:spacing w:line="240" w:lineRule="auto"/>
            </w:pPr>
          </w:p>
        </w:tc>
        <w:tc>
          <w:tcPr>
            <w:tcW w:w="6125" w:type="dxa"/>
            <w:tcBorders>
              <w:top w:val="single" w:sz="4" w:space="0" w:color="auto"/>
              <w:bottom w:val="single" w:sz="4" w:space="0" w:color="auto"/>
            </w:tcBorders>
          </w:tcPr>
          <w:p w14:paraId="6EB55A45" w14:textId="77777777" w:rsidR="00F7320E" w:rsidRDefault="00F7320E" w:rsidP="00732EA8">
            <w:pPr>
              <w:pStyle w:val="Heading1"/>
              <w:spacing w:line="240" w:lineRule="auto"/>
            </w:pPr>
          </w:p>
          <w:p w14:paraId="45EA64B0" w14:textId="5D9042C5" w:rsidR="00F7320E" w:rsidRDefault="00F7320E" w:rsidP="00951B51">
            <w:pPr>
              <w:pStyle w:val="Heading1"/>
              <w:spacing w:line="240" w:lineRule="auto"/>
              <w:ind w:left="409"/>
            </w:pPr>
          </w:p>
          <w:p w14:paraId="7D4D3D44" w14:textId="77777777" w:rsidR="00F7320E" w:rsidRDefault="00F7320E" w:rsidP="00951B51"/>
          <w:p w14:paraId="4CEE9307" w14:textId="77777777" w:rsidR="00F7320E" w:rsidRPr="00951B51" w:rsidRDefault="00F7320E" w:rsidP="00951B51"/>
          <w:p w14:paraId="310915DD" w14:textId="7032A644" w:rsidR="00F7320E" w:rsidRDefault="00F7320E" w:rsidP="00C74837">
            <w:pPr>
              <w:spacing w:line="240" w:lineRule="auto"/>
              <w:ind w:left="360"/>
            </w:pPr>
            <w:r>
              <w:t>My immediate goal is to gain experience in a dynamic tech environment where I can collaborate and contribute to cutting-edge developments in projects that harness emerging technologies like artificial intelligence and machine learning to solve real-world problems.</w:t>
            </w:r>
          </w:p>
          <w:p w14:paraId="44987A1B" w14:textId="77777777" w:rsidR="00F7320E" w:rsidRDefault="00F7320E" w:rsidP="00C74837">
            <w:pPr>
              <w:spacing w:line="240" w:lineRule="auto"/>
              <w:ind w:left="360"/>
            </w:pPr>
          </w:p>
          <w:p w14:paraId="289127D7" w14:textId="77777777" w:rsidR="00F7320E" w:rsidRDefault="00F7320E" w:rsidP="00C74837">
            <w:pPr>
              <w:spacing w:line="240" w:lineRule="auto"/>
              <w:ind w:left="360"/>
            </w:pPr>
            <w:r>
              <w:t>Long-term, I plan to lead initiatives to develop groundbreaking solutions that address challenges and improve quality of life through my continuous learning and staying at the forefront of technological advancements to drive innovation and make a significant impact in the tech industry.</w:t>
            </w:r>
          </w:p>
          <w:p w14:paraId="1A2B0DF5" w14:textId="446C0FB2" w:rsidR="00F7320E" w:rsidRDefault="00F7320E" w:rsidP="00CF2BE7">
            <w:pPr>
              <w:pStyle w:val="Heading1"/>
            </w:pPr>
          </w:p>
        </w:tc>
      </w:tr>
      <w:tr w:rsidR="00F7320E" w:rsidRPr="00020BEB" w14:paraId="1881586A" w14:textId="77777777" w:rsidTr="00F7320E">
        <w:trPr>
          <w:trHeight w:val="604"/>
        </w:trPr>
        <w:tc>
          <w:tcPr>
            <w:tcW w:w="4393" w:type="dxa"/>
            <w:tcBorders>
              <w:top w:val="single" w:sz="4" w:space="0" w:color="auto"/>
              <w:bottom w:val="single" w:sz="4" w:space="0" w:color="auto"/>
            </w:tcBorders>
            <w:shd w:val="clear" w:color="auto" w:fill="D9D0E2"/>
          </w:tcPr>
          <w:p w14:paraId="765DB6B5" w14:textId="77777777" w:rsidR="00F7320E" w:rsidRDefault="00F7320E" w:rsidP="00C74837">
            <w:pPr>
              <w:pStyle w:val="Heading1"/>
              <w:spacing w:line="240" w:lineRule="auto"/>
            </w:pPr>
          </w:p>
          <w:p w14:paraId="6E4D895B" w14:textId="2F9B5D79" w:rsidR="00F7320E" w:rsidRDefault="00F7320E" w:rsidP="00C74837">
            <w:pPr>
              <w:pStyle w:val="Heading1"/>
              <w:spacing w:line="240" w:lineRule="auto"/>
              <w:rPr>
                <w:b w:val="0"/>
                <w:bCs w:val="0"/>
                <w:caps w:val="0"/>
              </w:rPr>
            </w:pPr>
            <w:r>
              <w:t>social interests</w:t>
            </w:r>
            <w:r w:rsidRPr="006F7C71">
              <w:rPr>
                <w:b w:val="0"/>
                <w:bCs w:val="0"/>
                <w:caps w:val="0"/>
              </w:rPr>
              <w:t xml:space="preserve"> </w:t>
            </w:r>
          </w:p>
          <w:p w14:paraId="00C3E8A9" w14:textId="77777777" w:rsidR="00F7320E" w:rsidRDefault="00F7320E" w:rsidP="00B31DA4">
            <w:pPr>
              <w:rPr>
                <w:color w:val="auto"/>
                <w:szCs w:val="20"/>
              </w:rPr>
            </w:pPr>
          </w:p>
          <w:p w14:paraId="76C13D42" w14:textId="103E61CC" w:rsidR="00F7320E" w:rsidRDefault="00F7320E" w:rsidP="00951B51">
            <w:pPr>
              <w:pStyle w:val="ListBullet"/>
              <w:numPr>
                <w:ilvl w:val="0"/>
                <w:numId w:val="0"/>
              </w:numPr>
              <w:spacing w:line="240" w:lineRule="auto"/>
              <w:ind w:left="279"/>
              <w:rPr>
                <w:b/>
                <w:bCs/>
                <w:sz w:val="40"/>
                <w:szCs w:val="40"/>
                <w:lang w:val="it-IT"/>
              </w:rPr>
            </w:pPr>
            <w:r>
              <w:rPr>
                <w:b/>
                <w:bCs/>
                <w:sz w:val="40"/>
                <w:szCs w:val="40"/>
                <w:lang w:val="it-IT"/>
              </w:rPr>
              <w:t>Belgium Campus</w:t>
            </w:r>
          </w:p>
          <w:p w14:paraId="1648884B" w14:textId="1E11801A" w:rsidR="00F7320E" w:rsidRPr="0071264D" w:rsidRDefault="00F7320E" w:rsidP="00951B51">
            <w:pPr>
              <w:pStyle w:val="ListBullet"/>
              <w:numPr>
                <w:ilvl w:val="0"/>
                <w:numId w:val="0"/>
              </w:numPr>
              <w:spacing w:line="240" w:lineRule="auto"/>
              <w:ind w:left="279"/>
              <w:rPr>
                <w:b/>
                <w:bCs/>
                <w:sz w:val="40"/>
                <w:szCs w:val="40"/>
                <w:lang w:val="it-IT"/>
              </w:rPr>
            </w:pPr>
            <w:r>
              <w:rPr>
                <w:b/>
                <w:bCs/>
                <w:sz w:val="40"/>
                <w:szCs w:val="40"/>
                <w:lang w:val="it-IT"/>
              </w:rPr>
              <w:t>ITversity</w:t>
            </w:r>
          </w:p>
          <w:p w14:paraId="6E581113" w14:textId="77777777" w:rsidR="00F7320E" w:rsidRPr="0071264D" w:rsidRDefault="00F7320E" w:rsidP="00951B51">
            <w:pPr>
              <w:pStyle w:val="ListBullet"/>
              <w:numPr>
                <w:ilvl w:val="0"/>
                <w:numId w:val="0"/>
              </w:numPr>
              <w:spacing w:line="240" w:lineRule="auto"/>
              <w:ind w:left="279"/>
              <w:rPr>
                <w:b/>
                <w:bCs/>
                <w:sz w:val="40"/>
                <w:szCs w:val="40"/>
                <w:lang w:val="it-IT"/>
              </w:rPr>
            </w:pPr>
          </w:p>
          <w:p w14:paraId="4393F446" w14:textId="0959D715" w:rsidR="00F7320E" w:rsidRPr="0071264D" w:rsidRDefault="00F7320E" w:rsidP="00951B51">
            <w:pPr>
              <w:pStyle w:val="ListBullet"/>
              <w:numPr>
                <w:ilvl w:val="0"/>
                <w:numId w:val="0"/>
              </w:numPr>
              <w:spacing w:line="240" w:lineRule="auto"/>
              <w:ind w:left="279"/>
              <w:rPr>
                <w:b/>
                <w:bCs/>
                <w:sz w:val="32"/>
                <w:szCs w:val="32"/>
                <w:lang w:val="it-IT"/>
              </w:rPr>
            </w:pPr>
            <w:r>
              <w:rPr>
                <w:b/>
                <w:bCs/>
                <w:sz w:val="32"/>
                <w:szCs w:val="32"/>
                <w:lang w:val="it-IT"/>
              </w:rPr>
              <w:t>Anime Social Club</w:t>
            </w:r>
          </w:p>
          <w:p w14:paraId="1E0EEA56" w14:textId="77777777" w:rsidR="00F7320E" w:rsidRDefault="00F7320E" w:rsidP="00951B51">
            <w:pPr>
              <w:pStyle w:val="ListBullet"/>
              <w:numPr>
                <w:ilvl w:val="0"/>
                <w:numId w:val="0"/>
              </w:numPr>
              <w:spacing w:line="240" w:lineRule="auto"/>
              <w:ind w:left="279"/>
              <w:rPr>
                <w:b/>
                <w:bCs/>
                <w:sz w:val="32"/>
                <w:szCs w:val="32"/>
                <w:lang w:val="it-IT"/>
              </w:rPr>
            </w:pPr>
          </w:p>
          <w:p w14:paraId="3D40B4F7" w14:textId="77777777" w:rsidR="00F7320E" w:rsidRPr="0071264D" w:rsidRDefault="00F7320E" w:rsidP="00951B51">
            <w:pPr>
              <w:pStyle w:val="ListBullet"/>
              <w:numPr>
                <w:ilvl w:val="0"/>
                <w:numId w:val="0"/>
              </w:numPr>
              <w:spacing w:line="240" w:lineRule="auto"/>
              <w:ind w:left="279"/>
              <w:rPr>
                <w:b/>
                <w:bCs/>
                <w:sz w:val="28"/>
                <w:szCs w:val="28"/>
                <w:lang w:val="it-IT"/>
              </w:rPr>
            </w:pPr>
          </w:p>
          <w:p w14:paraId="766B4BC2" w14:textId="0E0E8AEB" w:rsidR="00F7320E" w:rsidRPr="0071264D" w:rsidRDefault="00F7320E" w:rsidP="00951B51">
            <w:pPr>
              <w:pStyle w:val="ListBullet"/>
              <w:numPr>
                <w:ilvl w:val="0"/>
                <w:numId w:val="0"/>
              </w:numPr>
              <w:spacing w:line="240" w:lineRule="auto"/>
              <w:ind w:left="279"/>
              <w:rPr>
                <w:b/>
                <w:bCs/>
                <w:sz w:val="28"/>
                <w:szCs w:val="28"/>
                <w:lang w:val="it-IT"/>
              </w:rPr>
            </w:pPr>
            <w:r>
              <w:rPr>
                <w:b/>
                <w:bCs/>
                <w:sz w:val="28"/>
                <w:szCs w:val="28"/>
                <w:lang w:val="it-IT"/>
              </w:rPr>
              <w:t>Role:  Leader for 2024</w:t>
            </w:r>
          </w:p>
          <w:p w14:paraId="76303B5D" w14:textId="77777777" w:rsidR="00F7320E" w:rsidRPr="00CA07A7" w:rsidRDefault="00F7320E" w:rsidP="00951B51">
            <w:pPr>
              <w:pStyle w:val="ListBullet"/>
              <w:numPr>
                <w:ilvl w:val="0"/>
                <w:numId w:val="0"/>
              </w:numPr>
              <w:spacing w:line="240" w:lineRule="auto"/>
            </w:pPr>
          </w:p>
        </w:tc>
        <w:tc>
          <w:tcPr>
            <w:tcW w:w="6125" w:type="dxa"/>
            <w:tcBorders>
              <w:top w:val="single" w:sz="4" w:space="0" w:color="auto"/>
              <w:bottom w:val="single" w:sz="4" w:space="0" w:color="auto"/>
            </w:tcBorders>
          </w:tcPr>
          <w:p w14:paraId="6793A976" w14:textId="77777777" w:rsidR="00F7320E" w:rsidRDefault="00F7320E" w:rsidP="00732EA8">
            <w:pPr>
              <w:pStyle w:val="Heading1"/>
              <w:spacing w:line="240" w:lineRule="auto"/>
              <w:rPr>
                <w:b w:val="0"/>
                <w:bCs w:val="0"/>
                <w:caps w:val="0"/>
              </w:rPr>
            </w:pPr>
          </w:p>
          <w:p w14:paraId="35BFDECD" w14:textId="77777777" w:rsidR="00F7320E" w:rsidRDefault="00F7320E" w:rsidP="00732EA8">
            <w:pPr>
              <w:pStyle w:val="Heading1"/>
              <w:spacing w:line="240" w:lineRule="auto"/>
              <w:rPr>
                <w:b w:val="0"/>
                <w:bCs w:val="0"/>
                <w:caps w:val="0"/>
              </w:rPr>
            </w:pPr>
          </w:p>
          <w:p w14:paraId="6CB43749" w14:textId="77777777" w:rsidR="00F7320E" w:rsidRDefault="00F7320E" w:rsidP="00732EA8">
            <w:pPr>
              <w:pStyle w:val="Heading1"/>
              <w:spacing w:line="240" w:lineRule="auto"/>
              <w:rPr>
                <w:b w:val="0"/>
                <w:bCs w:val="0"/>
                <w:caps w:val="0"/>
              </w:rPr>
            </w:pPr>
          </w:p>
          <w:p w14:paraId="52D2E70F" w14:textId="1CD32EB9" w:rsidR="00F7320E" w:rsidRPr="006F7C71" w:rsidRDefault="00F7320E" w:rsidP="00951B51">
            <w:pPr>
              <w:pStyle w:val="Heading1"/>
              <w:spacing w:line="240" w:lineRule="auto"/>
              <w:ind w:left="409"/>
              <w:rPr>
                <w:b w:val="0"/>
                <w:bCs w:val="0"/>
              </w:rPr>
            </w:pPr>
            <w:r w:rsidRPr="006F7C71">
              <w:rPr>
                <w:b w:val="0"/>
                <w:bCs w:val="0"/>
                <w:caps w:val="0"/>
              </w:rPr>
              <w:t>I love learning new technology concepts through courses and earning certificates to continuously enhance my skills.</w:t>
            </w:r>
          </w:p>
          <w:p w14:paraId="7FF71DFC" w14:textId="77777777" w:rsidR="00F7320E" w:rsidRPr="006F7C71" w:rsidRDefault="00F7320E" w:rsidP="00951B51">
            <w:pPr>
              <w:pStyle w:val="Heading1"/>
              <w:spacing w:line="240" w:lineRule="auto"/>
              <w:ind w:left="409"/>
              <w:rPr>
                <w:b w:val="0"/>
                <w:bCs w:val="0"/>
              </w:rPr>
            </w:pPr>
          </w:p>
          <w:p w14:paraId="46465032" w14:textId="77777777" w:rsidR="00F7320E" w:rsidRPr="006F7C71" w:rsidRDefault="00F7320E" w:rsidP="00951B51">
            <w:pPr>
              <w:pStyle w:val="Heading1"/>
              <w:spacing w:line="240" w:lineRule="auto"/>
              <w:ind w:left="409"/>
              <w:rPr>
                <w:caps w:val="0"/>
              </w:rPr>
            </w:pPr>
            <w:r w:rsidRPr="002967F0">
              <w:rPr>
                <w:caps w:val="0"/>
                <w:u w:val="single"/>
              </w:rPr>
              <w:t>Role</w:t>
            </w:r>
            <w:r>
              <w:rPr>
                <w:caps w:val="0"/>
              </w:rPr>
              <w:t xml:space="preserve">: </w:t>
            </w:r>
            <w:r w:rsidRPr="006F7C71">
              <w:rPr>
                <w:caps w:val="0"/>
              </w:rPr>
              <w:t>Anime Club Leader – Belgium ITversity</w:t>
            </w:r>
          </w:p>
          <w:p w14:paraId="127F6D8D" w14:textId="77777777" w:rsidR="00F7320E" w:rsidRDefault="00F7320E" w:rsidP="00951B51">
            <w:pPr>
              <w:pStyle w:val="Heading1"/>
              <w:spacing w:line="240" w:lineRule="auto"/>
              <w:ind w:left="409"/>
              <w:rPr>
                <w:b w:val="0"/>
                <w:bCs w:val="0"/>
                <w:caps w:val="0"/>
              </w:rPr>
            </w:pPr>
          </w:p>
          <w:p w14:paraId="3D9A7677" w14:textId="77777777" w:rsidR="00F7320E" w:rsidRDefault="00F7320E" w:rsidP="00951B51">
            <w:pPr>
              <w:pStyle w:val="Heading1"/>
              <w:spacing w:line="240" w:lineRule="auto"/>
              <w:ind w:left="409"/>
              <w:rPr>
                <w:b w:val="0"/>
                <w:bCs w:val="0"/>
                <w:caps w:val="0"/>
              </w:rPr>
            </w:pPr>
            <w:r w:rsidRPr="006F7C71">
              <w:rPr>
                <w:caps w:val="0"/>
                <w:u w:val="single"/>
              </w:rPr>
              <w:t>Responsibility</w:t>
            </w:r>
            <w:r>
              <w:rPr>
                <w:b w:val="0"/>
                <w:bCs w:val="0"/>
                <w:caps w:val="0"/>
              </w:rPr>
              <w:t xml:space="preserve">: </w:t>
            </w:r>
            <w:r w:rsidRPr="006F7C71">
              <w:rPr>
                <w:b w:val="0"/>
                <w:bCs w:val="0"/>
                <w:caps w:val="0"/>
              </w:rPr>
              <w:t xml:space="preserve">Planned and executed a variety of events enhancing the club's presence and engagement on campus. Led regular club meetings, fostering a welcoming environment </w:t>
            </w:r>
            <w:r>
              <w:rPr>
                <w:b w:val="0"/>
                <w:bCs w:val="0"/>
                <w:caps w:val="0"/>
              </w:rPr>
              <w:t xml:space="preserve">for </w:t>
            </w:r>
            <w:r w:rsidRPr="006F7C71">
              <w:rPr>
                <w:b w:val="0"/>
                <w:bCs w:val="0"/>
                <w:caps w:val="0"/>
              </w:rPr>
              <w:t>member to share their passion for anime and manga.</w:t>
            </w:r>
          </w:p>
          <w:p w14:paraId="69BF8E91" w14:textId="77777777" w:rsidR="00F7320E" w:rsidRDefault="00F7320E" w:rsidP="00951B51">
            <w:pPr>
              <w:pStyle w:val="Heading1"/>
              <w:spacing w:line="240" w:lineRule="auto"/>
              <w:ind w:left="409"/>
              <w:rPr>
                <w:b w:val="0"/>
                <w:bCs w:val="0"/>
                <w:caps w:val="0"/>
              </w:rPr>
            </w:pPr>
          </w:p>
          <w:p w14:paraId="2A40754A" w14:textId="77777777" w:rsidR="00F7320E" w:rsidRDefault="00F7320E" w:rsidP="00951B51">
            <w:pPr>
              <w:spacing w:line="240" w:lineRule="auto"/>
              <w:ind w:left="409"/>
            </w:pPr>
            <w:r w:rsidRPr="00732EA8">
              <w:t>As an avid anime fan, i also enjoy attending expos and technology exhibitions, where i can explore the latest innovations and connect with like-minded enthusiasts, blending my passion for tech and anime culture.</w:t>
            </w:r>
          </w:p>
          <w:p w14:paraId="5D36C06F" w14:textId="0CBF7056" w:rsidR="00F7320E" w:rsidRPr="00732EA8" w:rsidRDefault="00F7320E" w:rsidP="00732EA8">
            <w:pPr>
              <w:spacing w:line="240" w:lineRule="auto"/>
            </w:pPr>
          </w:p>
        </w:tc>
      </w:tr>
      <w:tr w:rsidR="00F7320E" w:rsidRPr="00020BEB" w14:paraId="662F7DC1" w14:textId="77777777" w:rsidTr="00F7320E">
        <w:trPr>
          <w:trHeight w:val="80"/>
        </w:trPr>
        <w:tc>
          <w:tcPr>
            <w:tcW w:w="4393" w:type="dxa"/>
            <w:tcBorders>
              <w:top w:val="single" w:sz="4" w:space="0" w:color="auto"/>
            </w:tcBorders>
          </w:tcPr>
          <w:p w14:paraId="72D400F2" w14:textId="77777777" w:rsidR="00F7320E" w:rsidRPr="00CA07A7" w:rsidRDefault="00F7320E" w:rsidP="00B31DA4">
            <w:pPr>
              <w:rPr>
                <w:color w:val="auto"/>
                <w:szCs w:val="20"/>
              </w:rPr>
            </w:pPr>
          </w:p>
        </w:tc>
        <w:tc>
          <w:tcPr>
            <w:tcW w:w="6125" w:type="dxa"/>
            <w:tcBorders>
              <w:top w:val="single" w:sz="4" w:space="0" w:color="auto"/>
            </w:tcBorders>
          </w:tcPr>
          <w:p w14:paraId="11077566" w14:textId="3E8EDB41" w:rsidR="00F7320E" w:rsidRPr="00343C48" w:rsidRDefault="00F7320E" w:rsidP="00343C48">
            <w:pPr>
              <w:rPr>
                <w:color w:val="auto"/>
                <w:szCs w:val="20"/>
              </w:rPr>
            </w:pPr>
          </w:p>
        </w:tc>
      </w:tr>
    </w:tbl>
    <w:p w14:paraId="46F83BB1" w14:textId="048BFA19" w:rsidR="00871DB8" w:rsidRPr="00020BEB" w:rsidRDefault="00871DB8" w:rsidP="00016465">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76794" w14:textId="77777777" w:rsidR="00317252" w:rsidRDefault="00317252" w:rsidP="00AA35A8">
      <w:pPr>
        <w:spacing w:line="240" w:lineRule="auto"/>
      </w:pPr>
      <w:r>
        <w:separator/>
      </w:r>
    </w:p>
  </w:endnote>
  <w:endnote w:type="continuationSeparator" w:id="0">
    <w:p w14:paraId="7D2D51F9" w14:textId="77777777" w:rsidR="00317252" w:rsidRDefault="00317252" w:rsidP="00AA35A8">
      <w:pPr>
        <w:spacing w:line="240" w:lineRule="auto"/>
      </w:pPr>
      <w:r>
        <w:continuationSeparator/>
      </w:r>
    </w:p>
  </w:endnote>
  <w:endnote w:type="continuationNotice" w:id="1">
    <w:p w14:paraId="1F307F6B" w14:textId="77777777" w:rsidR="00317252" w:rsidRDefault="003172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A3F61" w14:textId="77777777" w:rsidR="00317252" w:rsidRDefault="00317252" w:rsidP="00AA35A8">
      <w:pPr>
        <w:spacing w:line="240" w:lineRule="auto"/>
      </w:pPr>
      <w:r>
        <w:separator/>
      </w:r>
    </w:p>
  </w:footnote>
  <w:footnote w:type="continuationSeparator" w:id="0">
    <w:p w14:paraId="10B290FA" w14:textId="77777777" w:rsidR="00317252" w:rsidRDefault="00317252" w:rsidP="00AA35A8">
      <w:pPr>
        <w:spacing w:line="240" w:lineRule="auto"/>
      </w:pPr>
      <w:r>
        <w:continuationSeparator/>
      </w:r>
    </w:p>
  </w:footnote>
  <w:footnote w:type="continuationNotice" w:id="1">
    <w:p w14:paraId="4EA62C11" w14:textId="77777777" w:rsidR="00317252" w:rsidRDefault="0031725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5"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8836E048"/>
    <w:lvl w:ilvl="0" w:tplc="F9CCC478">
      <w:start w:val="1"/>
      <w:numFmt w:val="bullet"/>
      <w:pStyle w:val="ListBullet"/>
      <w:lvlText w:val=""/>
      <w:lvlJc w:val="left"/>
      <w:pPr>
        <w:ind w:left="720" w:hanging="360"/>
      </w:pPr>
      <w:rPr>
        <w:rFonts w:ascii="Symbol" w:hAnsi="Symbol" w:hint="default"/>
      </w:rPr>
    </w:lvl>
    <w:lvl w:ilvl="1" w:tplc="E7B0CB5A">
      <w:numFmt w:val="bullet"/>
      <w:lvlText w:val="•"/>
      <w:lvlJc w:val="left"/>
      <w:pPr>
        <w:ind w:left="1800" w:hanging="720"/>
      </w:pPr>
      <w:rPr>
        <w:rFonts w:ascii="Century Gothic" w:eastAsiaTheme="majorEastAsia" w:hAnsi="Century Gothic" w:cstheme="majorBidi"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D366D"/>
    <w:multiLevelType w:val="hybridMultilevel"/>
    <w:tmpl w:val="8354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8"/>
  </w:num>
  <w:num w:numId="3" w16cid:durableId="1774394388">
    <w:abstractNumId w:val="3"/>
  </w:num>
  <w:num w:numId="4" w16cid:durableId="2058429382">
    <w:abstractNumId w:val="4"/>
  </w:num>
  <w:num w:numId="5" w16cid:durableId="537013467">
    <w:abstractNumId w:val="2"/>
  </w:num>
  <w:num w:numId="6" w16cid:durableId="1832286735">
    <w:abstractNumId w:val="6"/>
  </w:num>
  <w:num w:numId="7" w16cid:durableId="909921174">
    <w:abstractNumId w:val="0"/>
  </w:num>
  <w:num w:numId="8" w16cid:durableId="1533300515">
    <w:abstractNumId w:val="7"/>
  </w:num>
  <w:num w:numId="9" w16cid:durableId="805779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4D"/>
    <w:rsid w:val="0000752A"/>
    <w:rsid w:val="00016465"/>
    <w:rsid w:val="000176BD"/>
    <w:rsid w:val="00020833"/>
    <w:rsid w:val="00020BEB"/>
    <w:rsid w:val="00021532"/>
    <w:rsid w:val="00024615"/>
    <w:rsid w:val="00033263"/>
    <w:rsid w:val="000334C1"/>
    <w:rsid w:val="00037C8B"/>
    <w:rsid w:val="00043B4D"/>
    <w:rsid w:val="000873F6"/>
    <w:rsid w:val="000968D6"/>
    <w:rsid w:val="000B286F"/>
    <w:rsid w:val="000D134B"/>
    <w:rsid w:val="0010041D"/>
    <w:rsid w:val="001052AA"/>
    <w:rsid w:val="00121919"/>
    <w:rsid w:val="00124ED6"/>
    <w:rsid w:val="00127A6B"/>
    <w:rsid w:val="00157511"/>
    <w:rsid w:val="00167789"/>
    <w:rsid w:val="00194704"/>
    <w:rsid w:val="001B160B"/>
    <w:rsid w:val="00203213"/>
    <w:rsid w:val="002236D5"/>
    <w:rsid w:val="0023757B"/>
    <w:rsid w:val="00243756"/>
    <w:rsid w:val="00253CBD"/>
    <w:rsid w:val="0027193E"/>
    <w:rsid w:val="002967F0"/>
    <w:rsid w:val="002A7891"/>
    <w:rsid w:val="002C4E0C"/>
    <w:rsid w:val="002D178C"/>
    <w:rsid w:val="002E7306"/>
    <w:rsid w:val="00317252"/>
    <w:rsid w:val="00331DCE"/>
    <w:rsid w:val="00334FEA"/>
    <w:rsid w:val="00343C48"/>
    <w:rsid w:val="003514CA"/>
    <w:rsid w:val="00352A17"/>
    <w:rsid w:val="003877F8"/>
    <w:rsid w:val="003904BF"/>
    <w:rsid w:val="00391BEA"/>
    <w:rsid w:val="003A3587"/>
    <w:rsid w:val="003B351B"/>
    <w:rsid w:val="003B4AEF"/>
    <w:rsid w:val="003B7F92"/>
    <w:rsid w:val="003F1D3E"/>
    <w:rsid w:val="0041245C"/>
    <w:rsid w:val="00413BF1"/>
    <w:rsid w:val="00415CF3"/>
    <w:rsid w:val="00427300"/>
    <w:rsid w:val="00453A7B"/>
    <w:rsid w:val="00457ADE"/>
    <w:rsid w:val="00462350"/>
    <w:rsid w:val="00463060"/>
    <w:rsid w:val="00464B92"/>
    <w:rsid w:val="00470744"/>
    <w:rsid w:val="00474BD8"/>
    <w:rsid w:val="004936B2"/>
    <w:rsid w:val="004A28EA"/>
    <w:rsid w:val="004D5532"/>
    <w:rsid w:val="004F3328"/>
    <w:rsid w:val="00524297"/>
    <w:rsid w:val="005273AD"/>
    <w:rsid w:val="00537559"/>
    <w:rsid w:val="00552CAA"/>
    <w:rsid w:val="00583F2A"/>
    <w:rsid w:val="005E11A5"/>
    <w:rsid w:val="005E15B7"/>
    <w:rsid w:val="00607A35"/>
    <w:rsid w:val="00626B3C"/>
    <w:rsid w:val="00660FBB"/>
    <w:rsid w:val="0069541B"/>
    <w:rsid w:val="006A1E18"/>
    <w:rsid w:val="006A37C0"/>
    <w:rsid w:val="006C7C99"/>
    <w:rsid w:val="006C7F5A"/>
    <w:rsid w:val="006D4544"/>
    <w:rsid w:val="006F7C71"/>
    <w:rsid w:val="0071264D"/>
    <w:rsid w:val="00732EA8"/>
    <w:rsid w:val="00745AA9"/>
    <w:rsid w:val="00746B0A"/>
    <w:rsid w:val="007704E6"/>
    <w:rsid w:val="00771A46"/>
    <w:rsid w:val="00772D95"/>
    <w:rsid w:val="00791376"/>
    <w:rsid w:val="00791C5D"/>
    <w:rsid w:val="007B4FF4"/>
    <w:rsid w:val="007C4B8B"/>
    <w:rsid w:val="007D7F15"/>
    <w:rsid w:val="00831977"/>
    <w:rsid w:val="00835580"/>
    <w:rsid w:val="00836AA3"/>
    <w:rsid w:val="008377D9"/>
    <w:rsid w:val="00850571"/>
    <w:rsid w:val="008506D1"/>
    <w:rsid w:val="00871DB8"/>
    <w:rsid w:val="008770FA"/>
    <w:rsid w:val="00887E05"/>
    <w:rsid w:val="008A171A"/>
    <w:rsid w:val="008C6FDE"/>
    <w:rsid w:val="008D004E"/>
    <w:rsid w:val="008D5253"/>
    <w:rsid w:val="008F180B"/>
    <w:rsid w:val="008F48B9"/>
    <w:rsid w:val="00900281"/>
    <w:rsid w:val="009049BC"/>
    <w:rsid w:val="00910B68"/>
    <w:rsid w:val="00913025"/>
    <w:rsid w:val="009230A7"/>
    <w:rsid w:val="0093313C"/>
    <w:rsid w:val="00933EF6"/>
    <w:rsid w:val="00951B51"/>
    <w:rsid w:val="009529EB"/>
    <w:rsid w:val="009805B1"/>
    <w:rsid w:val="009B4B3C"/>
    <w:rsid w:val="009B55A3"/>
    <w:rsid w:val="009D646A"/>
    <w:rsid w:val="009E5006"/>
    <w:rsid w:val="00A365DA"/>
    <w:rsid w:val="00A633B0"/>
    <w:rsid w:val="00A82BE7"/>
    <w:rsid w:val="00A90A97"/>
    <w:rsid w:val="00AA1166"/>
    <w:rsid w:val="00AA35A8"/>
    <w:rsid w:val="00AB0853"/>
    <w:rsid w:val="00AD590F"/>
    <w:rsid w:val="00AE562D"/>
    <w:rsid w:val="00AE59CF"/>
    <w:rsid w:val="00B017E5"/>
    <w:rsid w:val="00B04123"/>
    <w:rsid w:val="00B06922"/>
    <w:rsid w:val="00B20F64"/>
    <w:rsid w:val="00B42685"/>
    <w:rsid w:val="00B51639"/>
    <w:rsid w:val="00B65B45"/>
    <w:rsid w:val="00B75292"/>
    <w:rsid w:val="00B8453F"/>
    <w:rsid w:val="00B85473"/>
    <w:rsid w:val="00B86C53"/>
    <w:rsid w:val="00BD2BE1"/>
    <w:rsid w:val="00BD78E6"/>
    <w:rsid w:val="00BE3FED"/>
    <w:rsid w:val="00BE5968"/>
    <w:rsid w:val="00BF3DBB"/>
    <w:rsid w:val="00C0565B"/>
    <w:rsid w:val="00C163A1"/>
    <w:rsid w:val="00C22418"/>
    <w:rsid w:val="00C33D8C"/>
    <w:rsid w:val="00C62E97"/>
    <w:rsid w:val="00C74837"/>
    <w:rsid w:val="00C822BF"/>
    <w:rsid w:val="00C90004"/>
    <w:rsid w:val="00CA07A7"/>
    <w:rsid w:val="00CA5EAC"/>
    <w:rsid w:val="00CA61BE"/>
    <w:rsid w:val="00CB3E40"/>
    <w:rsid w:val="00CF22B3"/>
    <w:rsid w:val="00CF2BE7"/>
    <w:rsid w:val="00D00CD9"/>
    <w:rsid w:val="00D15AAE"/>
    <w:rsid w:val="00D22971"/>
    <w:rsid w:val="00D3419C"/>
    <w:rsid w:val="00D60B19"/>
    <w:rsid w:val="00D823AE"/>
    <w:rsid w:val="00D86385"/>
    <w:rsid w:val="00D95726"/>
    <w:rsid w:val="00DA4B7F"/>
    <w:rsid w:val="00DB472D"/>
    <w:rsid w:val="00DC4FED"/>
    <w:rsid w:val="00DE5F88"/>
    <w:rsid w:val="00DF2298"/>
    <w:rsid w:val="00DF56E6"/>
    <w:rsid w:val="00E067BA"/>
    <w:rsid w:val="00E147DE"/>
    <w:rsid w:val="00E360EA"/>
    <w:rsid w:val="00E75CB6"/>
    <w:rsid w:val="00E77096"/>
    <w:rsid w:val="00E80D10"/>
    <w:rsid w:val="00EB74E8"/>
    <w:rsid w:val="00EC0F79"/>
    <w:rsid w:val="00EF0E02"/>
    <w:rsid w:val="00EF22EF"/>
    <w:rsid w:val="00F02E99"/>
    <w:rsid w:val="00F30552"/>
    <w:rsid w:val="00F419C0"/>
    <w:rsid w:val="00F46BDB"/>
    <w:rsid w:val="00F46F61"/>
    <w:rsid w:val="00F7193F"/>
    <w:rsid w:val="00F7320E"/>
    <w:rsid w:val="00FA1C9A"/>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A32F7"/>
  <w15:chartTrackingRefBased/>
  <w15:docId w15:val="{C5217533-9448-4C45-8E57-A8B2A2DB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EA8"/>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93313C"/>
    <w:rPr>
      <w:color w:val="605E5C"/>
      <w:shd w:val="clear" w:color="auto" w:fill="E1DFDD"/>
    </w:rPr>
  </w:style>
  <w:style w:type="character" w:styleId="FollowedHyperlink">
    <w:name w:val="FollowedHyperlink"/>
    <w:basedOn w:val="DefaultParagraphFont"/>
    <w:uiPriority w:val="99"/>
    <w:semiHidden/>
    <w:rsid w:val="00933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1010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yleytreutens@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0" Type="http://schemas.openxmlformats.org/officeDocument/2006/relationships/hyperlink" Target="https://countessoreo.github.io/hayleys-portfolio/" TargetMode="External"/><Relationship Id="rId4" Type="http://schemas.openxmlformats.org/officeDocument/2006/relationships/settings" Target="settings.xml"/><Relationship Id="rId9" Type="http://schemas.openxmlformats.org/officeDocument/2006/relationships/hyperlink" Target="https://www.linkedin.com/in/hayley-treutens-2051aa24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tr\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A77AFD801A4EDB889020578481388B"/>
        <w:category>
          <w:name w:val="General"/>
          <w:gallery w:val="placeholder"/>
        </w:category>
        <w:types>
          <w:type w:val="bbPlcHdr"/>
        </w:types>
        <w:behaviors>
          <w:behavior w:val="content"/>
        </w:behaviors>
        <w:guid w:val="{797B4C85-A5DD-44E6-B424-DE8146B86E3D}"/>
      </w:docPartPr>
      <w:docPartBody>
        <w:p w:rsidR="005D206E" w:rsidRDefault="00394413" w:rsidP="00394413">
          <w:pPr>
            <w:pStyle w:val="A8A77AFD801A4EDB889020578481388B"/>
          </w:pPr>
          <w:r w:rsidRPr="00771A46">
            <w:t>CONTACT</w:t>
          </w:r>
        </w:p>
      </w:docPartBody>
    </w:docPart>
    <w:docPart>
      <w:docPartPr>
        <w:name w:val="79597A2B75A946E593AD44D8DD2E6D8E"/>
        <w:category>
          <w:name w:val="General"/>
          <w:gallery w:val="placeholder"/>
        </w:category>
        <w:types>
          <w:type w:val="bbPlcHdr"/>
        </w:types>
        <w:behaviors>
          <w:behavior w:val="content"/>
        </w:behaviors>
        <w:guid w:val="{D42DE281-4736-45CC-B874-A323B589C33E}"/>
      </w:docPartPr>
      <w:docPartBody>
        <w:p w:rsidR="005D206E" w:rsidRDefault="00394413" w:rsidP="00394413">
          <w:pPr>
            <w:pStyle w:val="79597A2B75A946E593AD44D8DD2E6D8E"/>
          </w:pPr>
          <w:r w:rsidRPr="00771A46">
            <w:t>CONTACT</w:t>
          </w:r>
        </w:p>
      </w:docPartBody>
    </w:docPart>
    <w:docPart>
      <w:docPartPr>
        <w:name w:val="D6D3AE3A86E2450D8FF8B119FC9CD188"/>
        <w:category>
          <w:name w:val="General"/>
          <w:gallery w:val="placeholder"/>
        </w:category>
        <w:types>
          <w:type w:val="bbPlcHdr"/>
        </w:types>
        <w:behaviors>
          <w:behavior w:val="content"/>
        </w:behaviors>
        <w:guid w:val="{B6C07573-A7F2-4CAB-A380-F7788C2A5EAB}"/>
      </w:docPartPr>
      <w:docPartBody>
        <w:p w:rsidR="005D206E" w:rsidRDefault="00394413" w:rsidP="00394413">
          <w:pPr>
            <w:pStyle w:val="D6D3AE3A86E2450D8FF8B119FC9CD188"/>
          </w:pPr>
          <w:r w:rsidRPr="00C822BF">
            <w:t>SKILLS</w:t>
          </w:r>
        </w:p>
      </w:docPartBody>
    </w:docPart>
    <w:docPart>
      <w:docPartPr>
        <w:name w:val="19CE1AA240724698BA05DE0824743676"/>
        <w:category>
          <w:name w:val="General"/>
          <w:gallery w:val="placeholder"/>
        </w:category>
        <w:types>
          <w:type w:val="bbPlcHdr"/>
        </w:types>
        <w:behaviors>
          <w:behavior w:val="content"/>
        </w:behaviors>
        <w:guid w:val="{8FC66B58-F28D-40D1-8E98-5F494C81BACA}"/>
      </w:docPartPr>
      <w:docPartBody>
        <w:p w:rsidR="005D206E" w:rsidRDefault="00394413" w:rsidP="00394413">
          <w:pPr>
            <w:pStyle w:val="19CE1AA240724698BA05DE0824743676"/>
          </w:pPr>
          <w:r w:rsidRPr="00771A46">
            <w:t>UI/UX design</w:t>
          </w:r>
        </w:p>
      </w:docPartBody>
    </w:docPart>
    <w:docPart>
      <w:docPartPr>
        <w:name w:val="822254B6A5C040E0888789A62DE90CCE"/>
        <w:category>
          <w:name w:val="General"/>
          <w:gallery w:val="placeholder"/>
        </w:category>
        <w:types>
          <w:type w:val="bbPlcHdr"/>
        </w:types>
        <w:behaviors>
          <w:behavior w:val="content"/>
        </w:behaviors>
        <w:guid w:val="{6CC59DC6-534A-4CE3-99B0-774E3B63D98A}"/>
      </w:docPartPr>
      <w:docPartBody>
        <w:p w:rsidR="005D206E" w:rsidRDefault="00394413" w:rsidP="00394413">
          <w:pPr>
            <w:pStyle w:val="822254B6A5C040E0888789A62DE90CCE"/>
          </w:pPr>
          <w:r w:rsidRPr="00771A46">
            <w:t>User research</w:t>
          </w:r>
        </w:p>
      </w:docPartBody>
    </w:docPart>
    <w:docPart>
      <w:docPartPr>
        <w:name w:val="B79D4012FFEA4AC6AF2D3884A0D12926"/>
        <w:category>
          <w:name w:val="General"/>
          <w:gallery w:val="placeholder"/>
        </w:category>
        <w:types>
          <w:type w:val="bbPlcHdr"/>
        </w:types>
        <w:behaviors>
          <w:behavior w:val="content"/>
        </w:behaviors>
        <w:guid w:val="{2041D008-12B9-4B75-8AEB-F6996B695B7B}"/>
      </w:docPartPr>
      <w:docPartBody>
        <w:p w:rsidR="005D206E" w:rsidRDefault="00394413" w:rsidP="00394413">
          <w:pPr>
            <w:pStyle w:val="B79D4012FFEA4AC6AF2D3884A0D12926"/>
          </w:pPr>
          <w:r w:rsidRPr="00771A46">
            <w:t>Usability testing</w:t>
          </w:r>
        </w:p>
      </w:docPartBody>
    </w:docPart>
    <w:docPart>
      <w:docPartPr>
        <w:name w:val="CDE069D40C04445C9ED7CBE40AD34275"/>
        <w:category>
          <w:name w:val="General"/>
          <w:gallery w:val="placeholder"/>
        </w:category>
        <w:types>
          <w:type w:val="bbPlcHdr"/>
        </w:types>
        <w:behaviors>
          <w:behavior w:val="content"/>
        </w:behaviors>
        <w:guid w:val="{A9B35FCF-FC8A-4185-93E5-B9A8FF207508}"/>
      </w:docPartPr>
      <w:docPartBody>
        <w:p w:rsidR="005D206E" w:rsidRDefault="00394413" w:rsidP="00394413">
          <w:pPr>
            <w:pStyle w:val="CDE069D40C04445C9ED7CBE40AD34275"/>
          </w:pPr>
          <w:r w:rsidRPr="00771A46">
            <w:t>Project management</w:t>
          </w:r>
        </w:p>
      </w:docPartBody>
    </w:docPart>
    <w:docPart>
      <w:docPartPr>
        <w:name w:val="AE7E26D8B1324EC08CC2D86102650D3A"/>
        <w:category>
          <w:name w:val="General"/>
          <w:gallery w:val="placeholder"/>
        </w:category>
        <w:types>
          <w:type w:val="bbPlcHdr"/>
        </w:types>
        <w:behaviors>
          <w:behavior w:val="content"/>
        </w:behaviors>
        <w:guid w:val="{B228CADB-1968-4FC7-9DAB-36E9415324DC}"/>
      </w:docPartPr>
      <w:docPartBody>
        <w:p w:rsidR="005D206E" w:rsidRDefault="00394413" w:rsidP="00394413">
          <w:pPr>
            <w:pStyle w:val="AE7E26D8B1324EC08CC2D86102650D3A"/>
          </w:pPr>
          <w:r w:rsidRPr="00C822BF">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13"/>
    <w:rsid w:val="00383A49"/>
    <w:rsid w:val="00394413"/>
    <w:rsid w:val="005D206E"/>
    <w:rsid w:val="007C4B8B"/>
    <w:rsid w:val="00CA5EAC"/>
    <w:rsid w:val="00F44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77AFD801A4EDB889020578481388B">
    <w:name w:val="A8A77AFD801A4EDB889020578481388B"/>
    <w:rsid w:val="00394413"/>
  </w:style>
  <w:style w:type="paragraph" w:customStyle="1" w:styleId="79597A2B75A946E593AD44D8DD2E6D8E">
    <w:name w:val="79597A2B75A946E593AD44D8DD2E6D8E"/>
    <w:rsid w:val="00394413"/>
  </w:style>
  <w:style w:type="paragraph" w:customStyle="1" w:styleId="D6D3AE3A86E2450D8FF8B119FC9CD188">
    <w:name w:val="D6D3AE3A86E2450D8FF8B119FC9CD188"/>
    <w:rsid w:val="00394413"/>
  </w:style>
  <w:style w:type="paragraph" w:customStyle="1" w:styleId="19CE1AA240724698BA05DE0824743676">
    <w:name w:val="19CE1AA240724698BA05DE0824743676"/>
    <w:rsid w:val="00394413"/>
  </w:style>
  <w:style w:type="paragraph" w:customStyle="1" w:styleId="822254B6A5C040E0888789A62DE90CCE">
    <w:name w:val="822254B6A5C040E0888789A62DE90CCE"/>
    <w:rsid w:val="00394413"/>
  </w:style>
  <w:style w:type="paragraph" w:customStyle="1" w:styleId="B79D4012FFEA4AC6AF2D3884A0D12926">
    <w:name w:val="B79D4012FFEA4AC6AF2D3884A0D12926"/>
    <w:rsid w:val="00394413"/>
  </w:style>
  <w:style w:type="paragraph" w:customStyle="1" w:styleId="CDE069D40C04445C9ED7CBE40AD34275">
    <w:name w:val="CDE069D40C04445C9ED7CBE40AD34275"/>
    <w:rsid w:val="00394413"/>
  </w:style>
  <w:style w:type="paragraph" w:customStyle="1" w:styleId="AE7E26D8B1324EC08CC2D86102650D3A">
    <w:name w:val="AE7E26D8B1324EC08CC2D86102650D3A"/>
    <w:rsid w:val="00394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resume.dotx</Template>
  <TotalTime>0</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Treutens</dc:creator>
  <cp:keywords/>
  <dc:description/>
  <cp:lastModifiedBy>Hayley Treutens</cp:lastModifiedBy>
  <cp:revision>2</cp:revision>
  <dcterms:created xsi:type="dcterms:W3CDTF">2025-01-16T11:29:00Z</dcterms:created>
  <dcterms:modified xsi:type="dcterms:W3CDTF">2025-01-16T11:29:00Z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85f5c530-f27a-4c0f-8d5d-915f667acaf7</vt:lpwstr>
  </property>
</Properties>
</file>